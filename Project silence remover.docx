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0CF38" w14:textId="48F5DBFB" w:rsidR="003D71C8" w:rsidRDefault="00C61F6C" w:rsidP="00C61F6C">
      <w:pPr>
        <w:pStyle w:val="Heading1"/>
      </w:pPr>
      <w:r>
        <w:t>Project silence remover (audio)</w:t>
      </w:r>
    </w:p>
    <w:p w14:paraId="1B04F9BD" w14:textId="6327B7A1" w:rsidR="00C61F6C" w:rsidRDefault="00C61F6C" w:rsidP="00C61F6C">
      <w:r>
        <w:rPr>
          <w:noProof/>
        </w:rPr>
        <w:drawing>
          <wp:inline distT="0" distB="0" distL="0" distR="0" wp14:anchorId="6C09A876" wp14:editId="6F712866">
            <wp:extent cx="5943600" cy="30041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14:paraId="05BC8EF5" w14:textId="66245D67" w:rsidR="00C61F6C" w:rsidRDefault="00C61F6C" w:rsidP="00C61F6C">
      <w:r>
        <w:rPr>
          <w:noProof/>
        </w:rPr>
        <w:drawing>
          <wp:inline distT="0" distB="0" distL="0" distR="0" wp14:anchorId="3AB44B96" wp14:editId="0978460F">
            <wp:extent cx="5943600" cy="2882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513A34E1" w14:textId="6BFFA82A" w:rsidR="00882412" w:rsidRDefault="00882412" w:rsidP="00C61F6C">
      <w:r>
        <w:rPr>
          <w:noProof/>
        </w:rPr>
        <w:lastRenderedPageBreak/>
        <w:drawing>
          <wp:inline distT="0" distB="0" distL="0" distR="0" wp14:anchorId="49E34D3E" wp14:editId="6D273E65">
            <wp:extent cx="5943600" cy="80340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943600" cy="8034020"/>
                    </a:xfrm>
                    <a:prstGeom prst="rect">
                      <a:avLst/>
                    </a:prstGeom>
                  </pic:spPr>
                </pic:pic>
              </a:graphicData>
            </a:graphic>
          </wp:inline>
        </w:drawing>
      </w:r>
    </w:p>
    <w:p w14:paraId="739F3E16" w14:textId="73EA2C1D" w:rsidR="00882412" w:rsidRPr="00882412" w:rsidRDefault="00882412" w:rsidP="00882412">
      <w:r>
        <w:lastRenderedPageBreak/>
        <w:t xml:space="preserve">We open the file and save its return (object) in a variable wr. We have to verify if our file is mono, meaning has 1 channel. </w:t>
      </w:r>
    </w:p>
    <w:p w14:paraId="3F1DB93E" w14:textId="77777777" w:rsidR="00882412" w:rsidRPr="00882412" w:rsidRDefault="00882412" w:rsidP="00882412">
      <w:pPr>
        <w:shd w:val="clear" w:color="auto" w:fill="FFFFFF"/>
        <w:spacing w:after="0" w:line="240" w:lineRule="auto"/>
        <w:rPr>
          <w:rFonts w:ascii="Arial" w:eastAsia="Times New Roman" w:hAnsi="Arial" w:cs="Arial"/>
          <w:color w:val="202124"/>
          <w:sz w:val="27"/>
          <w:szCs w:val="27"/>
          <w:lang w:val="en-AL" w:eastAsia="en-US"/>
        </w:rPr>
      </w:pPr>
      <w:r w:rsidRPr="00882412">
        <w:rPr>
          <w:rFonts w:ascii="Arial" w:eastAsia="Times New Roman" w:hAnsi="Arial" w:cs="Arial"/>
          <w:color w:val="202124"/>
          <w:sz w:val="24"/>
          <w:szCs w:val="24"/>
          <w:lang w:val="en" w:eastAsia="en-US"/>
        </w:rPr>
        <w:t>Mono format refers to the fact that </w:t>
      </w:r>
      <w:r w:rsidRPr="00882412">
        <w:rPr>
          <w:rFonts w:ascii="Arial" w:eastAsia="Times New Roman" w:hAnsi="Arial" w:cs="Arial"/>
          <w:b/>
          <w:bCs/>
          <w:color w:val="202124"/>
          <w:sz w:val="24"/>
          <w:szCs w:val="24"/>
          <w:lang w:val="en" w:eastAsia="en-US"/>
        </w:rPr>
        <w:t>the file contains only one channel of audio</w:t>
      </w:r>
      <w:r w:rsidRPr="00882412">
        <w:rPr>
          <w:rFonts w:ascii="Arial" w:eastAsia="Times New Roman" w:hAnsi="Arial" w:cs="Arial"/>
          <w:color w:val="202124"/>
          <w:sz w:val="24"/>
          <w:szCs w:val="24"/>
          <w:lang w:val="en" w:eastAsia="en-US"/>
        </w:rPr>
        <w:t>. Stereo format means that the audio file contains two channels, which will be mapped as left and right (L/R)</w:t>
      </w:r>
    </w:p>
    <w:p w14:paraId="22D91CD6" w14:textId="50FF5DA7" w:rsidR="00882412" w:rsidRDefault="00882412" w:rsidP="00C61F6C"/>
    <w:p w14:paraId="6FB8A29C" w14:textId="7CA956E0" w:rsidR="00882412" w:rsidRDefault="00882412" w:rsidP="00C61F6C">
      <w:r>
        <w:t>We also verify the sample width, which in our case should have 16 bits (2 bytes).</w:t>
      </w:r>
    </w:p>
    <w:p w14:paraId="00A72792" w14:textId="77777777" w:rsidR="00882412" w:rsidRPr="00882412" w:rsidRDefault="00882412" w:rsidP="00882412">
      <w:pPr>
        <w:shd w:val="clear" w:color="auto" w:fill="FFFFFF"/>
        <w:spacing w:after="0" w:line="240" w:lineRule="auto"/>
        <w:rPr>
          <w:rFonts w:ascii="Arial" w:eastAsia="Times New Roman" w:hAnsi="Arial" w:cs="Arial"/>
          <w:color w:val="202124"/>
          <w:sz w:val="27"/>
          <w:szCs w:val="27"/>
          <w:lang w:val="en-AL" w:eastAsia="en-US"/>
        </w:rPr>
      </w:pPr>
    </w:p>
    <w:p w14:paraId="27A5B57A" w14:textId="77777777" w:rsidR="00882412" w:rsidRPr="00882412" w:rsidRDefault="00882412" w:rsidP="00882412">
      <w:pPr>
        <w:shd w:val="clear" w:color="auto" w:fill="FFFFFF"/>
        <w:spacing w:after="0" w:line="240" w:lineRule="auto"/>
        <w:rPr>
          <w:rFonts w:ascii="Arial" w:eastAsia="Times New Roman" w:hAnsi="Arial" w:cs="Arial"/>
          <w:color w:val="202124"/>
          <w:sz w:val="27"/>
          <w:szCs w:val="27"/>
          <w:lang w:val="en-AL" w:eastAsia="en-US"/>
        </w:rPr>
      </w:pPr>
      <w:r w:rsidRPr="00882412">
        <w:rPr>
          <w:rFonts w:ascii="Arial" w:eastAsia="Times New Roman" w:hAnsi="Arial" w:cs="Arial"/>
          <w:b/>
          <w:bCs/>
          <w:color w:val="202124"/>
          <w:sz w:val="24"/>
          <w:szCs w:val="24"/>
          <w:lang w:val="en" w:eastAsia="en-US"/>
        </w:rPr>
        <w:t>An integer value indicating how many bits each audio sample is represented by</w:t>
      </w:r>
      <w:r w:rsidRPr="00882412">
        <w:rPr>
          <w:rFonts w:ascii="Arial" w:eastAsia="Times New Roman" w:hAnsi="Arial" w:cs="Arial"/>
          <w:color w:val="202124"/>
          <w:sz w:val="24"/>
          <w:szCs w:val="24"/>
          <w:lang w:val="en" w:eastAsia="en-US"/>
        </w:rPr>
        <w:t>. The most commonly used sample size for many years now is 16 bits per sample, which was used for CD audio among others. Other common sample sizes are 8 (for reduced bandwidth requirements) and 24 (for high-resolution professional audio).</w:t>
      </w:r>
    </w:p>
    <w:p w14:paraId="0776D593" w14:textId="39AD68FC" w:rsidR="00882412" w:rsidRDefault="00882412" w:rsidP="00C61F6C">
      <w:pPr>
        <w:rPr>
          <w:lang w:val="en-AL"/>
        </w:rPr>
      </w:pPr>
    </w:p>
    <w:p w14:paraId="4CA14E28" w14:textId="16BA559F" w:rsidR="00882412" w:rsidRDefault="00882412" w:rsidP="00C61F6C">
      <w:r>
        <w:t>And also verify the frame rate.</w:t>
      </w:r>
    </w:p>
    <w:p w14:paraId="05735FC6" w14:textId="6C7585E0" w:rsidR="00216320" w:rsidRDefault="00216320" w:rsidP="00C61F6C"/>
    <w:p w14:paraId="739DE2CD" w14:textId="6DE60657" w:rsidR="00216320" w:rsidRDefault="00216320" w:rsidP="00C61F6C">
      <w:r>
        <w:rPr>
          <w:noProof/>
        </w:rPr>
        <w:drawing>
          <wp:inline distT="0" distB="0" distL="0" distR="0" wp14:anchorId="07B6ECC1" wp14:editId="57442FAE">
            <wp:extent cx="3187700" cy="152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3187700" cy="1524000"/>
                    </a:xfrm>
                    <a:prstGeom prst="rect">
                      <a:avLst/>
                    </a:prstGeom>
                  </pic:spPr>
                </pic:pic>
              </a:graphicData>
            </a:graphic>
          </wp:inline>
        </w:drawing>
      </w:r>
    </w:p>
    <w:p w14:paraId="2C8E3988" w14:textId="425CEC7B" w:rsidR="00216320" w:rsidRDefault="00216320" w:rsidP="00C61F6C">
      <w:r>
        <w:t>It is the number of 16bits samples.</w:t>
      </w:r>
    </w:p>
    <w:p w14:paraId="01E8F504" w14:textId="610C551F" w:rsidR="001C57CE" w:rsidRDefault="001C57CE" w:rsidP="00C61F6C"/>
    <w:p w14:paraId="312A68B9" w14:textId="5CE0B733" w:rsidR="001C57CE" w:rsidRDefault="001C57CE" w:rsidP="001C57CE">
      <w:pPr>
        <w:pStyle w:val="Heading1"/>
      </w:pPr>
      <w:r>
        <w:lastRenderedPageBreak/>
        <w:t>Le format WAV</w:t>
      </w:r>
    </w:p>
    <w:p w14:paraId="33E11876" w14:textId="73C1F734" w:rsidR="001C57CE" w:rsidRDefault="001C57CE" w:rsidP="001C57CE">
      <w:r>
        <w:rPr>
          <w:noProof/>
        </w:rPr>
        <w:drawing>
          <wp:inline distT="0" distB="0" distL="0" distR="0" wp14:anchorId="65938E95" wp14:editId="03E14287">
            <wp:extent cx="5943600" cy="31794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pic:spPr>
                </pic:pic>
              </a:graphicData>
            </a:graphic>
          </wp:inline>
        </w:drawing>
      </w:r>
    </w:p>
    <w:p w14:paraId="73356EA3" w14:textId="5A63507C" w:rsidR="001C57CE" w:rsidRDefault="001C57CE" w:rsidP="001C57CE">
      <w:pPr>
        <w:rPr>
          <w:lang w:val="fr-FR"/>
        </w:rPr>
      </w:pPr>
      <w:r w:rsidRPr="001C57CE">
        <w:rPr>
          <w:lang w:val="fr-FR"/>
        </w:rPr>
        <w:t xml:space="preserve">La barre au milieu correspond à </w:t>
      </w:r>
      <w:r>
        <w:rPr>
          <w:lang w:val="fr-FR"/>
        </w:rPr>
        <w:t xml:space="preserve">l’amplitude 0 et le son vient osciller entre le + quand il est au-dessus et – au-dessous. Et quand on travaille sur ordinateur nous allons quantifier et stocker ces ondes sous une chaines de valeur. Donc on va devoir découper les ondes sonores en échantillons et c’est ça qu’on appelle les samples. Alors plus on aura </w:t>
      </w:r>
      <w:proofErr w:type="gramStart"/>
      <w:r>
        <w:rPr>
          <w:lang w:val="fr-FR"/>
        </w:rPr>
        <w:t>découper</w:t>
      </w:r>
      <w:proofErr w:type="gramEnd"/>
      <w:r>
        <w:rPr>
          <w:lang w:val="fr-FR"/>
        </w:rPr>
        <w:t xml:space="preserve"> dans des échantillons fin plus on aura une représentation fidèle du son.</w:t>
      </w:r>
    </w:p>
    <w:p w14:paraId="434C61B8" w14:textId="30D0F960" w:rsidR="001C57CE" w:rsidRDefault="001C57CE" w:rsidP="001C57CE">
      <w:pPr>
        <w:rPr>
          <w:lang w:val="fr-FR"/>
        </w:rPr>
      </w:pPr>
    </w:p>
    <w:p w14:paraId="5BFB9936" w14:textId="5E319571" w:rsidR="001C57CE" w:rsidRDefault="001C57CE" w:rsidP="001C57CE">
      <w:pPr>
        <w:rPr>
          <w:lang w:val="fr-FR"/>
        </w:rPr>
      </w:pPr>
    </w:p>
    <w:p w14:paraId="2F3EEE50" w14:textId="1C4939DF" w:rsidR="001C57CE" w:rsidRDefault="001C57CE" w:rsidP="001C57CE">
      <w:pPr>
        <w:rPr>
          <w:lang w:val="fr-FR"/>
        </w:rPr>
      </w:pPr>
    </w:p>
    <w:p w14:paraId="403DEC70" w14:textId="22A46905" w:rsidR="001C57CE" w:rsidRDefault="001C57CE" w:rsidP="001C57CE">
      <w:pPr>
        <w:rPr>
          <w:lang w:val="fr-FR"/>
        </w:rPr>
      </w:pPr>
    </w:p>
    <w:p w14:paraId="185DA09D" w14:textId="5AE75890" w:rsidR="001C57CE" w:rsidRDefault="001C57CE" w:rsidP="001C57CE">
      <w:pPr>
        <w:rPr>
          <w:lang w:val="fr-FR"/>
        </w:rPr>
      </w:pPr>
    </w:p>
    <w:p w14:paraId="783D689F" w14:textId="66E39392" w:rsidR="001C57CE" w:rsidRDefault="001C57CE" w:rsidP="001C57CE">
      <w:pPr>
        <w:rPr>
          <w:lang w:val="fr-FR"/>
        </w:rPr>
      </w:pPr>
    </w:p>
    <w:p w14:paraId="43A132F6" w14:textId="1A2CE8ED" w:rsidR="001C57CE" w:rsidRDefault="001C57CE" w:rsidP="001C57CE">
      <w:pPr>
        <w:rPr>
          <w:lang w:val="fr-FR"/>
        </w:rPr>
      </w:pPr>
    </w:p>
    <w:p w14:paraId="47F0929B" w14:textId="73351B39" w:rsidR="001C57CE" w:rsidRDefault="001C57CE" w:rsidP="001C57CE">
      <w:pPr>
        <w:rPr>
          <w:lang w:val="fr-FR"/>
        </w:rPr>
      </w:pPr>
    </w:p>
    <w:p w14:paraId="20A86039" w14:textId="486B3BBA" w:rsidR="001C57CE" w:rsidRDefault="001C57CE" w:rsidP="001C57CE">
      <w:pPr>
        <w:rPr>
          <w:lang w:val="fr-FR"/>
        </w:rPr>
      </w:pPr>
      <w:r>
        <w:rPr>
          <w:lang w:val="fr-FR"/>
        </w:rPr>
        <w:lastRenderedPageBreak/>
        <w:t>On va découper à la fois de façon horizontal :</w:t>
      </w:r>
      <w:r w:rsidR="00874FA7">
        <w:rPr>
          <w:noProof/>
          <w:lang w:val="fr-FR"/>
        </w:rPr>
        <w:drawing>
          <wp:inline distT="0" distB="0" distL="0" distR="0" wp14:anchorId="54DF1CB8" wp14:editId="53AEB4CE">
            <wp:extent cx="5943600" cy="3615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615690"/>
                    </a:xfrm>
                    <a:prstGeom prst="rect">
                      <a:avLst/>
                    </a:prstGeom>
                  </pic:spPr>
                </pic:pic>
              </a:graphicData>
            </a:graphic>
          </wp:inline>
        </w:drawing>
      </w:r>
    </w:p>
    <w:p w14:paraId="0EC3A77B" w14:textId="6CBF565A" w:rsidR="001C57CE" w:rsidRDefault="00874FA7" w:rsidP="001C57CE">
      <w:pPr>
        <w:rPr>
          <w:lang w:val="fr-FR"/>
        </w:rPr>
      </w:pPr>
      <w:r>
        <w:rPr>
          <w:lang w:val="fr-FR"/>
        </w:rPr>
        <w:t>Et aussi de verticalement :</w:t>
      </w:r>
    </w:p>
    <w:p w14:paraId="0360A6AC" w14:textId="4A1E1EFE" w:rsidR="00874FA7" w:rsidRDefault="00874FA7" w:rsidP="001C57CE">
      <w:pPr>
        <w:rPr>
          <w:lang w:val="fr-FR"/>
        </w:rPr>
      </w:pPr>
      <w:r>
        <w:rPr>
          <w:noProof/>
          <w:lang w:val="fr-FR"/>
        </w:rPr>
        <w:drawing>
          <wp:inline distT="0" distB="0" distL="0" distR="0" wp14:anchorId="6F62EE36" wp14:editId="4B4250AF">
            <wp:extent cx="5943600" cy="28251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14:paraId="0097D2D0" w14:textId="435B3334" w:rsidR="00874FA7" w:rsidRDefault="00874FA7" w:rsidP="001C57CE">
      <w:pPr>
        <w:rPr>
          <w:lang w:val="fr-FR"/>
        </w:rPr>
      </w:pPr>
      <w:r>
        <w:rPr>
          <w:lang w:val="fr-FR"/>
        </w:rPr>
        <w:t>C’est à dire que pour une seconde de son nous allons stocker 44100 valeurs de 16 bits. Ou autrement dit 44100 octets par secondes.</w:t>
      </w:r>
    </w:p>
    <w:p w14:paraId="1CC82D75" w14:textId="468493A2" w:rsidR="00874FA7" w:rsidRDefault="00874FA7" w:rsidP="001C57CE">
      <w:pPr>
        <w:rPr>
          <w:lang w:val="fr-FR"/>
        </w:rPr>
      </w:pPr>
    </w:p>
    <w:p w14:paraId="6720752E" w14:textId="633C62EA" w:rsidR="00874FA7" w:rsidRDefault="00874FA7" w:rsidP="001C57CE">
      <w:pPr>
        <w:rPr>
          <w:lang w:val="fr-FR"/>
        </w:rPr>
      </w:pPr>
    </w:p>
    <w:p w14:paraId="1EAB98DB" w14:textId="42DD448C" w:rsidR="00874FA7" w:rsidRDefault="00874FA7" w:rsidP="001C57CE">
      <w:pPr>
        <w:rPr>
          <w:lang w:val="fr-FR"/>
        </w:rPr>
      </w:pPr>
      <w:r>
        <w:rPr>
          <w:noProof/>
          <w:lang w:val="fr-FR"/>
        </w:rPr>
        <w:lastRenderedPageBreak/>
        <w:drawing>
          <wp:inline distT="0" distB="0" distL="0" distR="0" wp14:anchorId="0AC301FB" wp14:editId="55E4BAC0">
            <wp:extent cx="5943600" cy="2682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14:paraId="3D9B7ECF" w14:textId="5B414E3E" w:rsidR="00874FA7" w:rsidRDefault="000501FB" w:rsidP="001C57CE">
      <w:pPr>
        <w:rPr>
          <w:lang w:val="fr-FR"/>
        </w:rPr>
      </w:pPr>
      <w:r>
        <w:rPr>
          <w:noProof/>
          <w:lang w:val="fr-FR"/>
        </w:rPr>
        <w:drawing>
          <wp:inline distT="0" distB="0" distL="0" distR="0" wp14:anchorId="736379C3" wp14:editId="49ED1255">
            <wp:extent cx="5943600" cy="371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B8747B0" w14:textId="4A64E141" w:rsidR="00874FA7" w:rsidRDefault="00874FA7" w:rsidP="001C57CE">
      <w:pPr>
        <w:rPr>
          <w:lang w:val="fr-FR"/>
        </w:rPr>
      </w:pPr>
      <w:r>
        <w:rPr>
          <w:lang w:val="fr-FR"/>
        </w:rPr>
        <w:t>Avec la fonction getframes on récupère une liste de 8 bits.</w:t>
      </w:r>
    </w:p>
    <w:p w14:paraId="0A411883" w14:textId="3F383401" w:rsidR="00874FA7" w:rsidRPr="00874FA7" w:rsidRDefault="00874FA7" w:rsidP="001C57CE">
      <w:pPr>
        <w:rPr>
          <w:rFonts w:ascii="Arial" w:hAnsi="Arial" w:cs="Arial"/>
          <w:color w:val="4D5156"/>
          <w:sz w:val="21"/>
          <w:szCs w:val="21"/>
          <w:shd w:val="clear" w:color="auto" w:fill="FFFFFF"/>
          <w:lang w:val="fr-FR"/>
        </w:rPr>
      </w:pPr>
      <w:r w:rsidRPr="00874FA7">
        <w:rPr>
          <w:rFonts w:ascii="Arial" w:hAnsi="Arial" w:cs="Arial"/>
          <w:color w:val="4D5156"/>
          <w:sz w:val="21"/>
          <w:szCs w:val="21"/>
          <w:shd w:val="clear" w:color="auto" w:fill="FFFFFF"/>
          <w:lang w:val="fr-FR"/>
        </w:rPr>
        <w:t>En informatique, un octet est un multiplet de 8 bits codant une information. Dans ce système de codage, s'appuyant sur le système binaire, un octet permet de représenter 2⁸ nombres, soit 256 valeurs différentes. Un octet permet de coder des valeurs numériques ou jusqu'à 256 caractères différents.</w:t>
      </w:r>
    </w:p>
    <w:p w14:paraId="6A2FD151" w14:textId="1A545C85" w:rsidR="00874FA7" w:rsidRDefault="00874FA7" w:rsidP="001C57CE">
      <w:pPr>
        <w:rPr>
          <w:lang w:val="fr-FR"/>
        </w:rPr>
      </w:pPr>
      <w:r>
        <w:rPr>
          <w:lang w:val="fr-FR"/>
        </w:rPr>
        <w:t>Mais nous, on veut des 16 bits, donc on aura besoin de convertir les 8 bits en 16 bits</w:t>
      </w:r>
      <w:r w:rsidR="0001130A">
        <w:rPr>
          <w:lang w:val="fr-FR"/>
        </w:rPr>
        <w:t>. La conversion est plus complexe que de joindre 2 index d’une liste de 8 bits et d’en faire 16 bits.</w:t>
      </w:r>
    </w:p>
    <w:p w14:paraId="316E0BFF" w14:textId="65CEF985" w:rsidR="0001130A" w:rsidRDefault="0001130A" w:rsidP="001C57CE">
      <w:pPr>
        <w:rPr>
          <w:lang w:val="fr-FR"/>
        </w:rPr>
      </w:pPr>
    </w:p>
    <w:p w14:paraId="504752E2" w14:textId="39EDB380" w:rsidR="0001130A" w:rsidRDefault="0001130A" w:rsidP="001C57CE">
      <w:pPr>
        <w:rPr>
          <w:lang w:val="fr-FR"/>
        </w:rPr>
      </w:pPr>
      <w:r>
        <w:rPr>
          <w:lang w:val="fr-FR"/>
        </w:rPr>
        <w:t>Note case de 8 bits peut contenir jusqu’à 256 valeurs, et une case de 16 bits peut contenir (</w:t>
      </w:r>
      <w:r>
        <w:rPr>
          <w:lang w:val="fr-FR"/>
        </w:rPr>
        <w:t>256</w:t>
      </w:r>
      <w:r>
        <w:rPr>
          <w:lang w:val="fr-FR"/>
        </w:rPr>
        <w:t>*256) 65536 valeurs car on peut combiner chaque valeur avec une autre valeur.</w:t>
      </w:r>
    </w:p>
    <w:p w14:paraId="6F0BFF01" w14:textId="57A51576" w:rsidR="0001130A" w:rsidRDefault="0001130A" w:rsidP="001C57CE">
      <w:pPr>
        <w:rPr>
          <w:lang w:val="fr-FR"/>
        </w:rPr>
      </w:pPr>
    </w:p>
    <w:p w14:paraId="73352462" w14:textId="33F64394" w:rsidR="0001130A" w:rsidRDefault="0001130A" w:rsidP="001C57CE">
      <w:pPr>
        <w:rPr>
          <w:lang w:val="fr-FR"/>
        </w:rPr>
      </w:pPr>
      <w:r>
        <w:rPr>
          <w:lang w:val="fr-FR"/>
        </w:rPr>
        <w:t>Le son oscille, et peut avoir une valeur négative donc on va travailler avec des valeurs signées car il aura un signe (- ou +). Sur laquelle (</w:t>
      </w:r>
      <w:r>
        <w:rPr>
          <w:lang w:val="fr-FR"/>
        </w:rPr>
        <w:t>6553</w:t>
      </w:r>
      <w:r>
        <w:rPr>
          <w:lang w:val="fr-FR"/>
        </w:rPr>
        <w:t xml:space="preserve">5/2) ~= 32767 car est </w:t>
      </w:r>
      <w:r w:rsidR="004D4038">
        <w:rPr>
          <w:lang w:val="fr-FR"/>
        </w:rPr>
        <w:t>un nombre impair</w:t>
      </w:r>
      <w:r>
        <w:rPr>
          <w:lang w:val="fr-FR"/>
        </w:rPr>
        <w:t>.</w:t>
      </w:r>
      <w:r w:rsidR="004D4038">
        <w:rPr>
          <w:lang w:val="fr-FR"/>
        </w:rPr>
        <w:t xml:space="preserve"> Et c’est toujours la valeur négative qui a 1 de plus.</w:t>
      </w:r>
    </w:p>
    <w:p w14:paraId="1A7D1885" w14:textId="4303EE9E" w:rsidR="0001130A" w:rsidRDefault="0001130A" w:rsidP="001C57CE">
      <w:pPr>
        <w:rPr>
          <w:lang w:val="fr-FR"/>
        </w:rPr>
      </w:pPr>
      <w:r>
        <w:rPr>
          <w:lang w:val="fr-FR"/>
        </w:rPr>
        <w:t xml:space="preserve">Et </w:t>
      </w:r>
      <w:r>
        <w:rPr>
          <w:lang w:val="fr-FR"/>
        </w:rPr>
        <w:t>32767</w:t>
      </w:r>
      <w:r>
        <w:rPr>
          <w:lang w:val="fr-FR"/>
        </w:rPr>
        <w:t xml:space="preserve"> représente le max, -</w:t>
      </w:r>
      <w:r>
        <w:rPr>
          <w:lang w:val="fr-FR"/>
        </w:rPr>
        <w:t>3276</w:t>
      </w:r>
      <w:r>
        <w:rPr>
          <w:lang w:val="fr-FR"/>
        </w:rPr>
        <w:t>8 le min</w:t>
      </w:r>
      <w:r w:rsidR="004D4038">
        <w:rPr>
          <w:lang w:val="fr-FR"/>
        </w:rPr>
        <w:t>.</w:t>
      </w:r>
    </w:p>
    <w:p w14:paraId="08E604BC" w14:textId="7B5051E5" w:rsidR="004D4038" w:rsidRDefault="004D4038" w:rsidP="001C57CE">
      <w:pPr>
        <w:rPr>
          <w:lang w:val="fr-FR"/>
        </w:rPr>
      </w:pPr>
    </w:p>
    <w:p w14:paraId="5362C7D5" w14:textId="788BD91B" w:rsidR="004D4038" w:rsidRDefault="004D4038" w:rsidP="001C57CE">
      <w:pPr>
        <w:rPr>
          <w:lang w:val="fr-FR"/>
        </w:rPr>
      </w:pPr>
      <w:r>
        <w:rPr>
          <w:lang w:val="fr-FR"/>
        </w:rPr>
        <w:t>On reçoit les valeurs 8 bits non-signé, on va d’abords les convertir et puis les signer.</w:t>
      </w:r>
    </w:p>
    <w:p w14:paraId="6801F767" w14:textId="2814D027" w:rsidR="0001130A" w:rsidRDefault="0001130A" w:rsidP="001C57CE">
      <w:pPr>
        <w:rPr>
          <w:lang w:val="fr-FR"/>
        </w:rPr>
      </w:pPr>
    </w:p>
    <w:p w14:paraId="41823F03" w14:textId="75E0F259" w:rsidR="004D4038" w:rsidRDefault="004D4038" w:rsidP="001C57CE">
      <w:pPr>
        <w:rPr>
          <w:lang w:val="fr-FR"/>
        </w:rPr>
      </w:pPr>
      <w:r>
        <w:rPr>
          <w:lang w:val="fr-FR"/>
        </w:rPr>
        <w:t>La conversion de 8-bits a 16-bits :</w:t>
      </w:r>
    </w:p>
    <w:p w14:paraId="51BE42A2" w14:textId="7FFD7060" w:rsidR="004D4038" w:rsidRDefault="004D4038" w:rsidP="001C57CE">
      <w:pPr>
        <w:rPr>
          <w:lang w:val="fr-FR"/>
        </w:rPr>
      </w:pPr>
      <w:r>
        <w:rPr>
          <w:lang w:val="fr-FR"/>
        </w:rPr>
        <w:t>D’abord on va prendre la frame l’index i dans la liste de 8-bits et la stocker dans la liste au frames 16-bits</w:t>
      </w:r>
      <w:r w:rsidR="000501FB">
        <w:rPr>
          <w:lang w:val="fr-FR"/>
        </w:rPr>
        <w:t xml:space="preserve"> et va d’additionner avec le frame i+1 mais la frame i+1 on va la décaler de 8 bits à gauche de la frame i dans la liste de 16-bits mais aussi on va la multiplier par 256. Pourquoi à gauche ? Car c’est lié à l’architecture de microprocesseur « Little endian ». </w:t>
      </w:r>
    </w:p>
    <w:p w14:paraId="3DF1725B" w14:textId="37846325" w:rsidR="000501FB" w:rsidRDefault="000501FB" w:rsidP="001C57CE">
      <w:pPr>
        <w:rPr>
          <w:lang w:val="fr-FR"/>
        </w:rPr>
      </w:pPr>
      <w:r>
        <w:rPr>
          <w:lang w:val="fr-FR"/>
        </w:rPr>
        <w:t>Dans notre cas l’adresse la plus faible est i car : i &lt; i+1. L’adresse la plus faible représente les octets les plus petit.</w:t>
      </w:r>
    </w:p>
    <w:p w14:paraId="6CDC5A8E" w14:textId="5C8AEACD" w:rsidR="000501FB" w:rsidRDefault="000501FB" w:rsidP="001C57CE">
      <w:pPr>
        <w:rPr>
          <w:lang w:val="fr-FR"/>
        </w:rPr>
      </w:pPr>
    </w:p>
    <w:p w14:paraId="585EA5FE" w14:textId="66C2F4C0" w:rsidR="000501FB" w:rsidRDefault="000501FB" w:rsidP="001C57CE">
      <w:pPr>
        <w:rPr>
          <w:lang w:val="fr-FR"/>
        </w:rPr>
      </w:pPr>
      <w:r>
        <w:rPr>
          <w:noProof/>
          <w:lang w:val="fr-FR"/>
        </w:rPr>
        <w:lastRenderedPageBreak/>
        <w:drawing>
          <wp:inline distT="0" distB="0" distL="0" distR="0" wp14:anchorId="7C2E9103" wp14:editId="6230DBDC">
            <wp:extent cx="5943600" cy="3714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344A8E" w14:textId="511D1D80" w:rsidR="00A21B63" w:rsidRDefault="00A21B63" w:rsidP="001C57CE">
      <w:pPr>
        <w:rPr>
          <w:lang w:val="fr-FR"/>
        </w:rPr>
      </w:pPr>
    </w:p>
    <w:p w14:paraId="65019143" w14:textId="3E91F70B" w:rsidR="00A21B63" w:rsidRDefault="00A21B63" w:rsidP="00A21B63">
      <w:pPr>
        <w:pStyle w:val="Heading2"/>
        <w:rPr>
          <w:lang w:val="fr-FR"/>
        </w:rPr>
      </w:pPr>
      <w:r>
        <w:rPr>
          <w:lang w:val="fr-FR"/>
        </w:rPr>
        <w:t>Étape 1 la conversion :</w:t>
      </w:r>
    </w:p>
    <w:p w14:paraId="00BF4674" w14:textId="67F3323C" w:rsidR="00A21B63" w:rsidRDefault="00212AB4" w:rsidP="00A21B63">
      <w:pPr>
        <w:rPr>
          <w:lang w:val="fr-FR"/>
        </w:rPr>
      </w:pPr>
      <w:r>
        <w:rPr>
          <w:noProof/>
          <w:lang w:val="fr-FR"/>
        </w:rPr>
        <w:drawing>
          <wp:inline distT="0" distB="0" distL="0" distR="0" wp14:anchorId="77DB267F" wp14:editId="53412306">
            <wp:extent cx="5943600" cy="25469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inline>
        </w:drawing>
      </w:r>
    </w:p>
    <w:p w14:paraId="06667580" w14:textId="4D6355FA" w:rsidR="00A21B63" w:rsidRPr="00A21B63" w:rsidRDefault="00A21B63" w:rsidP="00A21B63">
      <w:r w:rsidRPr="00A21B63">
        <w:t xml:space="preserve">byteLS = byte least significant </w:t>
      </w:r>
    </w:p>
    <w:p w14:paraId="76E63DF2" w14:textId="3B79EDEF" w:rsidR="00A21B63" w:rsidRDefault="00A21B63" w:rsidP="00A21B63">
      <w:r w:rsidRPr="00A21B63">
        <w:t xml:space="preserve">byteMS = </w:t>
      </w:r>
      <w:r>
        <w:t xml:space="preserve">byte most </w:t>
      </w:r>
      <w:r w:rsidRPr="00A21B63">
        <w:t>significant</w:t>
      </w:r>
    </w:p>
    <w:p w14:paraId="4FA9BA12" w14:textId="12329213" w:rsidR="00A21B63" w:rsidRDefault="00A21B63" w:rsidP="00A21B63">
      <w:pPr>
        <w:rPr>
          <w:lang w:val="fr-FR"/>
        </w:rPr>
      </w:pPr>
      <w:r w:rsidRPr="00A21B63">
        <w:rPr>
          <w:lang w:val="fr-FR"/>
        </w:rPr>
        <w:lastRenderedPageBreak/>
        <w:t>Dans la boucle for nous a</w:t>
      </w:r>
      <w:r>
        <w:rPr>
          <w:lang w:val="fr-FR"/>
        </w:rPr>
        <w:t xml:space="preserve">vons besoin de sauter en couples de 2 et not 1 par 1. </w:t>
      </w:r>
    </w:p>
    <w:p w14:paraId="391A916F" w14:textId="19CE5976" w:rsidR="00A21B63" w:rsidRDefault="00A21B63" w:rsidP="00A21B63">
      <w:pPr>
        <w:rPr>
          <w:lang w:val="fr-FR"/>
        </w:rPr>
      </w:pPr>
      <w:r>
        <w:rPr>
          <w:lang w:val="fr-FR"/>
        </w:rPr>
        <w:t xml:space="preserve">Explications : Premiers </w:t>
      </w:r>
      <w:r w:rsidR="00212AB4">
        <w:rPr>
          <w:lang w:val="fr-FR"/>
        </w:rPr>
        <w:t>couple :</w:t>
      </w:r>
      <w:r>
        <w:rPr>
          <w:lang w:val="fr-FR"/>
        </w:rPr>
        <w:t xml:space="preserve"> i et i+1</w:t>
      </w:r>
    </w:p>
    <w:p w14:paraId="7A3EE7F6" w14:textId="7837312E" w:rsidR="00A21B63" w:rsidRDefault="00A21B63" w:rsidP="00A21B63">
      <w:pPr>
        <w:rPr>
          <w:lang w:val="fr-FR"/>
        </w:rPr>
      </w:pPr>
      <w:r>
        <w:rPr>
          <w:lang w:val="fr-FR"/>
        </w:rPr>
        <w:t xml:space="preserve">                        Deuxième couple</w:t>
      </w:r>
      <w:r>
        <w:rPr>
          <w:lang w:val="fr-FR"/>
        </w:rPr>
        <w:t> : i</w:t>
      </w:r>
      <w:r>
        <w:rPr>
          <w:lang w:val="fr-FR"/>
        </w:rPr>
        <w:t>+2</w:t>
      </w:r>
      <w:r>
        <w:rPr>
          <w:lang w:val="fr-FR"/>
        </w:rPr>
        <w:t xml:space="preserve"> et i+</w:t>
      </w:r>
      <w:r>
        <w:rPr>
          <w:lang w:val="fr-FR"/>
        </w:rPr>
        <w:t>3</w:t>
      </w:r>
    </w:p>
    <w:p w14:paraId="1784B5DE" w14:textId="5A55B576" w:rsidR="00A21B63" w:rsidRDefault="00A21B63" w:rsidP="00A21B63">
      <w:pPr>
        <w:rPr>
          <w:lang w:val="fr-FR"/>
        </w:rPr>
      </w:pPr>
    </w:p>
    <w:p w14:paraId="298B9CA6" w14:textId="1C4ACDC0" w:rsidR="00A21B63" w:rsidRDefault="00A21B63" w:rsidP="00A21B63">
      <w:pPr>
        <w:rPr>
          <w:lang w:val="fr-FR"/>
        </w:rPr>
      </w:pPr>
    </w:p>
    <w:p w14:paraId="7CC3F5F8" w14:textId="72FCE2B1" w:rsidR="00212AB4" w:rsidRDefault="00212AB4" w:rsidP="00A21B63">
      <w:pPr>
        <w:rPr>
          <w:lang w:val="fr-FR"/>
        </w:rPr>
      </w:pPr>
      <w:r>
        <w:rPr>
          <w:lang w:val="fr-FR"/>
        </w:rPr>
        <w:t>Maintenant on peut appeler la fonction et faire la conversion :</w:t>
      </w:r>
    </w:p>
    <w:p w14:paraId="6A9196D6" w14:textId="5BB2982D" w:rsidR="00212AB4" w:rsidRDefault="00212AB4" w:rsidP="00A21B63">
      <w:pPr>
        <w:rPr>
          <w:lang w:val="fr-FR"/>
        </w:rPr>
      </w:pPr>
      <w:r>
        <w:rPr>
          <w:noProof/>
          <w:lang w:val="fr-FR"/>
        </w:rPr>
        <w:drawing>
          <wp:inline distT="0" distB="0" distL="0" distR="0" wp14:anchorId="45C85043" wp14:editId="3C9FDB73">
            <wp:extent cx="5943600" cy="4231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8">
                      <a:extLst>
                        <a:ext uri="{28A0092B-C50C-407E-A947-70E740481C1C}">
                          <a14:useLocalDpi xmlns:a14="http://schemas.microsoft.com/office/drawing/2010/main" val="0"/>
                        </a:ext>
                      </a:extLst>
                    </a:blip>
                    <a:stretch>
                      <a:fillRect/>
                    </a:stretch>
                  </pic:blipFill>
                  <pic:spPr>
                    <a:xfrm>
                      <a:off x="0" y="0"/>
                      <a:ext cx="5943600" cy="4231640"/>
                    </a:xfrm>
                    <a:prstGeom prst="rect">
                      <a:avLst/>
                    </a:prstGeom>
                  </pic:spPr>
                </pic:pic>
              </a:graphicData>
            </a:graphic>
          </wp:inline>
        </w:drawing>
      </w:r>
    </w:p>
    <w:p w14:paraId="6D84E889" w14:textId="04E96FD4" w:rsidR="00212AB4" w:rsidRDefault="00212AB4" w:rsidP="00A21B63">
      <w:pPr>
        <w:rPr>
          <w:lang w:val="fr-FR"/>
        </w:rPr>
      </w:pPr>
    </w:p>
    <w:p w14:paraId="0A73D8E8" w14:textId="009CD22E" w:rsidR="00212AB4" w:rsidRDefault="00212AB4" w:rsidP="00A21B63">
      <w:pPr>
        <w:rPr>
          <w:lang w:val="fr-FR"/>
        </w:rPr>
      </w:pPr>
      <w:r>
        <w:rPr>
          <w:lang w:val="fr-FR"/>
        </w:rPr>
        <w:t>Voici la liste des sample avec les HZ :</w:t>
      </w:r>
    </w:p>
    <w:p w14:paraId="1B37EC88" w14:textId="3C3D0E14" w:rsidR="00212AB4" w:rsidRDefault="00212AB4" w:rsidP="00A21B63">
      <w:pPr>
        <w:rPr>
          <w:lang w:val="fr-FR"/>
        </w:rPr>
      </w:pPr>
      <w:r>
        <w:rPr>
          <w:noProof/>
          <w:lang w:val="fr-FR"/>
        </w:rPr>
        <w:lastRenderedPageBreak/>
        <w:drawing>
          <wp:inline distT="0" distB="0" distL="0" distR="0" wp14:anchorId="7D669EB4" wp14:editId="6DADB671">
            <wp:extent cx="5163185" cy="84582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5163185" cy="8458200"/>
                    </a:xfrm>
                    <a:prstGeom prst="rect">
                      <a:avLst/>
                    </a:prstGeom>
                  </pic:spPr>
                </pic:pic>
              </a:graphicData>
            </a:graphic>
          </wp:inline>
        </w:drawing>
      </w:r>
    </w:p>
    <w:p w14:paraId="0D51E704" w14:textId="3C93B868" w:rsidR="00212AB4" w:rsidRDefault="00212AB4" w:rsidP="00A21B63">
      <w:pPr>
        <w:rPr>
          <w:lang w:val="fr-FR"/>
        </w:rPr>
      </w:pPr>
      <w:r>
        <w:rPr>
          <w:lang w:val="fr-FR"/>
        </w:rPr>
        <w:lastRenderedPageBreak/>
        <w:t>Ici on est au début d’audio et nous avons des fréquences faibles, c’est-à-dire du silence, mais le silence n’est pas 0.</w:t>
      </w:r>
    </w:p>
    <w:p w14:paraId="363FFB1A" w14:textId="4F90F6E7" w:rsidR="00212AB4" w:rsidRDefault="00212AB4" w:rsidP="00A21B63">
      <w:pPr>
        <w:rPr>
          <w:lang w:val="fr-FR"/>
        </w:rPr>
      </w:pPr>
    </w:p>
    <w:p w14:paraId="075CC953" w14:textId="03C16818" w:rsidR="00212AB4" w:rsidRDefault="00212AB4" w:rsidP="00212AB4">
      <w:pPr>
        <w:pStyle w:val="Heading2"/>
        <w:rPr>
          <w:lang w:val="fr-FR"/>
        </w:rPr>
      </w:pPr>
      <w:r>
        <w:rPr>
          <w:lang w:val="fr-FR"/>
        </w:rPr>
        <w:t>Étape 2 graphiquement afficher les sample</w:t>
      </w:r>
      <w:r w:rsidR="00EE44FE">
        <w:rPr>
          <w:lang w:val="fr-FR"/>
        </w:rPr>
        <w:t xml:space="preserve"> avec matplotlib</w:t>
      </w:r>
    </w:p>
    <w:p w14:paraId="162EFD23" w14:textId="77777777" w:rsidR="00EE44FE" w:rsidRPr="00EE44FE" w:rsidRDefault="00EE44FE" w:rsidP="00EE44FE">
      <w:pPr>
        <w:shd w:val="clear" w:color="auto" w:fill="FFFFFF"/>
        <w:spacing w:after="0" w:line="240" w:lineRule="auto"/>
        <w:rPr>
          <w:rFonts w:ascii="Arial" w:eastAsia="Times New Roman" w:hAnsi="Arial" w:cs="Arial"/>
          <w:color w:val="202124"/>
          <w:sz w:val="27"/>
          <w:szCs w:val="27"/>
          <w:lang w:val="en-AL" w:eastAsia="en-US"/>
        </w:rPr>
      </w:pPr>
    </w:p>
    <w:p w14:paraId="23B1DA38" w14:textId="77777777" w:rsidR="00EE44FE" w:rsidRPr="00EE44FE" w:rsidRDefault="00EE44FE" w:rsidP="00EE44FE">
      <w:pPr>
        <w:shd w:val="clear" w:color="auto" w:fill="FFFFFF"/>
        <w:spacing w:after="0" w:line="240" w:lineRule="auto"/>
        <w:rPr>
          <w:rFonts w:ascii="Arial" w:eastAsia="Times New Roman" w:hAnsi="Arial" w:cs="Arial"/>
          <w:color w:val="202124"/>
          <w:sz w:val="27"/>
          <w:szCs w:val="27"/>
          <w:lang w:val="en-AL" w:eastAsia="en-US"/>
        </w:rPr>
      </w:pPr>
      <w:r w:rsidRPr="00EE44FE">
        <w:rPr>
          <w:rFonts w:ascii="Arial" w:eastAsia="Times New Roman" w:hAnsi="Arial" w:cs="Arial"/>
          <w:color w:val="202124"/>
          <w:sz w:val="24"/>
          <w:szCs w:val="24"/>
          <w:lang w:val="en" w:eastAsia="en-US"/>
        </w:rPr>
        <w:t>Matplotlib is a comprehensive library for </w:t>
      </w:r>
      <w:r w:rsidRPr="00EE44FE">
        <w:rPr>
          <w:rFonts w:ascii="Arial" w:eastAsia="Times New Roman" w:hAnsi="Arial" w:cs="Arial"/>
          <w:b/>
          <w:bCs/>
          <w:color w:val="202124"/>
          <w:sz w:val="24"/>
          <w:szCs w:val="24"/>
          <w:lang w:val="en" w:eastAsia="en-US"/>
        </w:rPr>
        <w:t>creating static, animated, and interactive visualizations</w:t>
      </w:r>
      <w:r w:rsidRPr="00EE44FE">
        <w:rPr>
          <w:rFonts w:ascii="Arial" w:eastAsia="Times New Roman" w:hAnsi="Arial" w:cs="Arial"/>
          <w:color w:val="202124"/>
          <w:sz w:val="24"/>
          <w:szCs w:val="24"/>
          <w:lang w:val="en" w:eastAsia="en-US"/>
        </w:rPr>
        <w:t> in Python. Matplotlib makes easy things easy and hard things possible. Create publication quality plots. Make interactive figures that can zoom, pan, update.</w:t>
      </w:r>
    </w:p>
    <w:p w14:paraId="2DC3128C" w14:textId="77777777" w:rsidR="00EE44FE" w:rsidRPr="00EE44FE" w:rsidRDefault="00EE44FE" w:rsidP="00EE44FE"/>
    <w:p w14:paraId="3AC8295F" w14:textId="04A5AFFF" w:rsidR="00212AB4" w:rsidRDefault="00EE44FE" w:rsidP="00212AB4">
      <w:pPr>
        <w:rPr>
          <w:lang w:val="fr-FR"/>
        </w:rPr>
      </w:pPr>
      <w:r w:rsidRPr="00EE44FE">
        <w:rPr>
          <w:lang w:val="fr-FR"/>
        </w:rPr>
        <w:t>D’abords un simple exemple avec mat</w:t>
      </w:r>
      <w:r>
        <w:rPr>
          <w:lang w:val="fr-FR"/>
        </w:rPr>
        <w:t>plotlib :</w:t>
      </w:r>
    </w:p>
    <w:p w14:paraId="635D716C" w14:textId="401CEE80" w:rsidR="00EE44FE" w:rsidRDefault="00EE44FE" w:rsidP="00212AB4">
      <w:pPr>
        <w:rPr>
          <w:lang w:val="fr-FR"/>
        </w:rPr>
      </w:pPr>
      <w:r>
        <w:rPr>
          <w:noProof/>
          <w:lang w:val="fr-FR"/>
        </w:rPr>
        <w:drawing>
          <wp:inline distT="0" distB="0" distL="0" distR="0" wp14:anchorId="502A03C8" wp14:editId="3F627B31">
            <wp:extent cx="3276600" cy="1092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a:extLst>
                        <a:ext uri="{28A0092B-C50C-407E-A947-70E740481C1C}">
                          <a14:useLocalDpi xmlns:a14="http://schemas.microsoft.com/office/drawing/2010/main" val="0"/>
                        </a:ext>
                      </a:extLst>
                    </a:blip>
                    <a:stretch>
                      <a:fillRect/>
                    </a:stretch>
                  </pic:blipFill>
                  <pic:spPr>
                    <a:xfrm>
                      <a:off x="0" y="0"/>
                      <a:ext cx="3276600" cy="1092200"/>
                    </a:xfrm>
                    <a:prstGeom prst="rect">
                      <a:avLst/>
                    </a:prstGeom>
                  </pic:spPr>
                </pic:pic>
              </a:graphicData>
            </a:graphic>
          </wp:inline>
        </w:drawing>
      </w:r>
    </w:p>
    <w:p w14:paraId="30F68D53" w14:textId="3CBDE4C9" w:rsidR="00EE44FE" w:rsidRDefault="00EE44FE" w:rsidP="00212AB4">
      <w:pPr>
        <w:rPr>
          <w:lang w:val="fr-FR"/>
        </w:rPr>
      </w:pPr>
      <w:r>
        <w:rPr>
          <w:noProof/>
          <w:lang w:val="fr-FR"/>
        </w:rPr>
        <w:drawing>
          <wp:inline distT="0" distB="0" distL="0" distR="0" wp14:anchorId="2AA37EBA" wp14:editId="34855389">
            <wp:extent cx="5461000" cy="3340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a:extLst>
                        <a:ext uri="{28A0092B-C50C-407E-A947-70E740481C1C}">
                          <a14:useLocalDpi xmlns:a14="http://schemas.microsoft.com/office/drawing/2010/main" val="0"/>
                        </a:ext>
                      </a:extLst>
                    </a:blip>
                    <a:stretch>
                      <a:fillRect/>
                    </a:stretch>
                  </pic:blipFill>
                  <pic:spPr>
                    <a:xfrm>
                      <a:off x="0" y="0"/>
                      <a:ext cx="5461000" cy="3340100"/>
                    </a:xfrm>
                    <a:prstGeom prst="rect">
                      <a:avLst/>
                    </a:prstGeom>
                  </pic:spPr>
                </pic:pic>
              </a:graphicData>
            </a:graphic>
          </wp:inline>
        </w:drawing>
      </w:r>
    </w:p>
    <w:p w14:paraId="5BFEB9E6" w14:textId="1D7B4586" w:rsidR="00E261FC" w:rsidRDefault="00E261FC" w:rsidP="00212AB4">
      <w:pPr>
        <w:rPr>
          <w:lang w:val="fr-FR"/>
        </w:rPr>
      </w:pPr>
    </w:p>
    <w:p w14:paraId="15BFE1EC" w14:textId="1AF52BD3" w:rsidR="00E261FC" w:rsidRPr="00E261FC" w:rsidRDefault="00E261FC" w:rsidP="00E261F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lang w:val="fr-FR" w:eastAsia="en-US"/>
        </w:rPr>
      </w:pPr>
      <w:r w:rsidRPr="00E261FC">
        <w:rPr>
          <w:rFonts w:ascii="Courier New" w:eastAsia="Times New Roman" w:hAnsi="Courier New" w:cs="Courier New"/>
          <w:color w:val="BBBBBB"/>
          <w:sz w:val="20"/>
          <w:szCs w:val="20"/>
          <w:lang w:val="en-AL" w:eastAsia="en-US"/>
        </w:rPr>
        <w:t>plt.</w:t>
      </w:r>
      <w:r w:rsidRPr="00E261FC">
        <w:rPr>
          <w:rFonts w:ascii="Courier New" w:eastAsia="Times New Roman" w:hAnsi="Courier New" w:cs="Courier New"/>
          <w:color w:val="61AFEF"/>
          <w:sz w:val="20"/>
          <w:szCs w:val="20"/>
          <w:lang w:val="en-AL" w:eastAsia="en-US"/>
        </w:rPr>
        <w:t>show</w:t>
      </w:r>
      <w:r w:rsidRPr="00E261FC">
        <w:rPr>
          <w:rFonts w:ascii="Courier New" w:eastAsia="Times New Roman" w:hAnsi="Courier New" w:cs="Courier New"/>
          <w:color w:val="BBBBBB"/>
          <w:sz w:val="20"/>
          <w:szCs w:val="20"/>
          <w:lang w:val="en-AL" w:eastAsia="en-US"/>
        </w:rPr>
        <w:t>()</w:t>
      </w:r>
      <w:r w:rsidRPr="00E261FC">
        <w:rPr>
          <w:rFonts w:ascii="Courier New" w:eastAsia="Times New Roman" w:hAnsi="Courier New" w:cs="Courier New"/>
          <w:color w:val="BBBBBB"/>
          <w:sz w:val="20"/>
          <w:szCs w:val="20"/>
          <w:lang w:val="fr-FR" w:eastAsia="en-US"/>
        </w:rPr>
        <w:t xml:space="preserve"> #est une fonction </w:t>
      </w:r>
      <w:r>
        <w:rPr>
          <w:rFonts w:ascii="Courier New" w:eastAsia="Times New Roman" w:hAnsi="Courier New" w:cs="Courier New"/>
          <w:color w:val="BBBBBB"/>
          <w:sz w:val="20"/>
          <w:szCs w:val="20"/>
          <w:lang w:val="fr-FR" w:eastAsia="en-US"/>
        </w:rPr>
        <w:t>bloquant, on pause le programme ici.</w:t>
      </w:r>
    </w:p>
    <w:p w14:paraId="2AB9E061" w14:textId="4A9F0A27" w:rsidR="00EE44FE" w:rsidRDefault="00EE44FE" w:rsidP="00212AB4">
      <w:pPr>
        <w:rPr>
          <w:lang w:val="fr-FR"/>
        </w:rPr>
      </w:pPr>
    </w:p>
    <w:p w14:paraId="52556577" w14:textId="31226444" w:rsidR="00E261FC" w:rsidRDefault="00E261FC" w:rsidP="00212AB4">
      <w:pPr>
        <w:rPr>
          <w:lang w:val="fr-FR"/>
        </w:rPr>
      </w:pPr>
    </w:p>
    <w:p w14:paraId="0F6D5CF9" w14:textId="02DE32C8" w:rsidR="00E261FC" w:rsidRDefault="00E261FC" w:rsidP="00212AB4">
      <w:pPr>
        <w:rPr>
          <w:lang w:val="fr-FR"/>
        </w:rPr>
      </w:pPr>
      <w:r>
        <w:rPr>
          <w:noProof/>
          <w:lang w:val="fr-FR"/>
        </w:rPr>
        <w:drawing>
          <wp:inline distT="0" distB="0" distL="0" distR="0" wp14:anchorId="214EDB74" wp14:editId="24258617">
            <wp:extent cx="5943600" cy="322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27705"/>
                    </a:xfrm>
                    <a:prstGeom prst="rect">
                      <a:avLst/>
                    </a:prstGeom>
                  </pic:spPr>
                </pic:pic>
              </a:graphicData>
            </a:graphic>
          </wp:inline>
        </w:drawing>
      </w:r>
    </w:p>
    <w:p w14:paraId="1D4CA817" w14:textId="4E95E716" w:rsidR="00E261FC" w:rsidRDefault="00E261FC" w:rsidP="00212AB4">
      <w:pPr>
        <w:rPr>
          <w:lang w:val="fr-FR"/>
        </w:rPr>
      </w:pPr>
    </w:p>
    <w:p w14:paraId="67CF22D0" w14:textId="1579286D" w:rsidR="00E261FC" w:rsidRDefault="00E261FC" w:rsidP="00212AB4">
      <w:pPr>
        <w:rPr>
          <w:lang w:val="fr-FR"/>
        </w:rPr>
      </w:pPr>
    </w:p>
    <w:p w14:paraId="5FB472B7" w14:textId="3942BB9E" w:rsidR="00E261FC" w:rsidRDefault="00E261FC" w:rsidP="00E261FC">
      <w:pPr>
        <w:rPr>
          <w:lang w:val="fr-FR"/>
        </w:rPr>
      </w:pPr>
      <w:r>
        <w:rPr>
          <w:lang w:val="fr-FR"/>
        </w:rPr>
        <w:t>Maintenant nous allons afficher no</w:t>
      </w:r>
      <w:r>
        <w:rPr>
          <w:lang w:val="fr-FR"/>
        </w:rPr>
        <w:t>s samples :</w:t>
      </w:r>
    </w:p>
    <w:p w14:paraId="6410A826" w14:textId="2A1BFE7C" w:rsidR="00E261FC" w:rsidRDefault="00E261FC" w:rsidP="00212AB4">
      <w:pPr>
        <w:rPr>
          <w:lang w:val="fr-FR"/>
        </w:rPr>
      </w:pPr>
      <w:r>
        <w:rPr>
          <w:noProof/>
          <w:lang w:val="fr-FR"/>
        </w:rPr>
        <w:drawing>
          <wp:inline distT="0" distB="0" distL="0" distR="0" wp14:anchorId="311E3E12" wp14:editId="2D03795C">
            <wp:extent cx="2550160" cy="120124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84575" cy="1217456"/>
                    </a:xfrm>
                    <a:prstGeom prst="rect">
                      <a:avLst/>
                    </a:prstGeom>
                  </pic:spPr>
                </pic:pic>
              </a:graphicData>
            </a:graphic>
          </wp:inline>
        </w:drawing>
      </w:r>
      <w:r>
        <w:rPr>
          <w:noProof/>
          <w:lang w:val="fr-FR"/>
        </w:rPr>
        <w:drawing>
          <wp:inline distT="0" distB="0" distL="0" distR="0" wp14:anchorId="0B677136" wp14:editId="47C08399">
            <wp:extent cx="3447875" cy="25560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71138" cy="2573315"/>
                    </a:xfrm>
                    <a:prstGeom prst="rect">
                      <a:avLst/>
                    </a:prstGeom>
                  </pic:spPr>
                </pic:pic>
              </a:graphicData>
            </a:graphic>
          </wp:inline>
        </w:drawing>
      </w:r>
    </w:p>
    <w:p w14:paraId="0EFEA6A7" w14:textId="66ED9582" w:rsidR="00E261FC" w:rsidRDefault="00E261FC" w:rsidP="00212AB4">
      <w:pPr>
        <w:rPr>
          <w:lang w:val="fr-FR"/>
        </w:rPr>
      </w:pPr>
    </w:p>
    <w:p w14:paraId="438D78EA" w14:textId="5736A545" w:rsidR="00E261FC" w:rsidRDefault="007C5A0C" w:rsidP="00212AB4">
      <w:pPr>
        <w:rPr>
          <w:lang w:val="fr-FR"/>
        </w:rPr>
      </w:pPr>
      <w:r>
        <w:rPr>
          <w:lang w:val="fr-FR"/>
        </w:rPr>
        <w:t>Nos données correspondent avec Audacity :</w:t>
      </w:r>
    </w:p>
    <w:p w14:paraId="019C5877" w14:textId="518B6668" w:rsidR="007C5A0C" w:rsidRDefault="007C5A0C" w:rsidP="00212AB4">
      <w:pPr>
        <w:rPr>
          <w:lang w:val="fr-FR"/>
        </w:rPr>
      </w:pPr>
      <w:r>
        <w:rPr>
          <w:noProof/>
          <w:lang w:val="fr-FR"/>
        </w:rPr>
        <w:drawing>
          <wp:inline distT="0" distB="0" distL="0" distR="0" wp14:anchorId="6BE4936C" wp14:editId="06E510C7">
            <wp:extent cx="5943600" cy="33210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20F2DE2E" w14:textId="0E0AB331" w:rsidR="00E261FC" w:rsidRDefault="00E261FC" w:rsidP="00212AB4">
      <w:pPr>
        <w:rPr>
          <w:lang w:val="fr-FR"/>
        </w:rPr>
      </w:pPr>
    </w:p>
    <w:p w14:paraId="4B8DCA69" w14:textId="4D73EF47" w:rsidR="00E261FC" w:rsidRDefault="003A5F5F" w:rsidP="003A5F5F">
      <w:pPr>
        <w:pStyle w:val="Heading2"/>
        <w:rPr>
          <w:lang w:val="fr-FR"/>
        </w:rPr>
      </w:pPr>
      <w:r>
        <w:rPr>
          <w:lang w:val="fr-FR"/>
        </w:rPr>
        <w:t>Étape 3 algorithme :</w:t>
      </w:r>
    </w:p>
    <w:p w14:paraId="73AF526D" w14:textId="69E40000" w:rsidR="003A5F5F" w:rsidRDefault="003A5F5F" w:rsidP="003A5F5F">
      <w:pPr>
        <w:rPr>
          <w:lang w:val="fr-FR"/>
        </w:rPr>
      </w:pPr>
      <w:r>
        <w:rPr>
          <w:lang w:val="fr-FR"/>
        </w:rPr>
        <w:t>Premièrement on va trouver le début et la fin du silence et on va découper le ficher puis supprimer la ou les partie(s) détecté en tant que silence et on combine les parties restantes.</w:t>
      </w:r>
    </w:p>
    <w:p w14:paraId="0EF6732E" w14:textId="6AE0E4A0" w:rsidR="003A5F5F" w:rsidRDefault="003A5F5F" w:rsidP="003A5F5F">
      <w:pPr>
        <w:rPr>
          <w:lang w:val="fr-FR"/>
        </w:rPr>
      </w:pPr>
      <w:r>
        <w:rPr>
          <w:noProof/>
          <w:lang w:val="fr-FR"/>
        </w:rPr>
        <w:lastRenderedPageBreak/>
        <w:drawing>
          <wp:inline distT="0" distB="0" distL="0" distR="0" wp14:anchorId="38DD6B9C" wp14:editId="6E9CA8E7">
            <wp:extent cx="5943600" cy="3000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14:paraId="50AFCC27" w14:textId="2BAA39A0" w:rsidR="003A5F5F" w:rsidRDefault="003A5F5F" w:rsidP="003A5F5F">
      <w:pPr>
        <w:rPr>
          <w:lang w:val="fr-FR"/>
        </w:rPr>
      </w:pPr>
      <w:r>
        <w:rPr>
          <w:lang w:val="fr-FR"/>
        </w:rPr>
        <w:t>Mais le souci est que comment pour détecter les silences et pourquoi on aura détecté le point 1-2 en tant que silence. Et pourquoi on n’aurait pas détecté les 2 autres points avec les flèches en tant que silence ?</w:t>
      </w:r>
    </w:p>
    <w:p w14:paraId="3C716F90" w14:textId="18C698AB" w:rsidR="003A5F5F" w:rsidRDefault="003A5F5F" w:rsidP="003A5F5F">
      <w:pPr>
        <w:rPr>
          <w:lang w:val="fr-FR"/>
        </w:rPr>
      </w:pPr>
    </w:p>
    <w:p w14:paraId="15DB9E7B" w14:textId="70377ECC" w:rsidR="000F6316" w:rsidRDefault="000F6316" w:rsidP="000F6316">
      <w:pPr>
        <w:pStyle w:val="Heading3"/>
        <w:rPr>
          <w:lang w:val="fr-FR"/>
        </w:rPr>
      </w:pPr>
      <w:r>
        <w:rPr>
          <w:lang w:val="fr-FR"/>
        </w:rPr>
        <w:t>Comment va fonctionner l’algorithme ?</w:t>
      </w:r>
    </w:p>
    <w:p w14:paraId="709FA48C" w14:textId="272E1AD1" w:rsidR="003A5F5F" w:rsidRDefault="003A5F5F" w:rsidP="003A5F5F">
      <w:pPr>
        <w:rPr>
          <w:lang w:val="fr-FR"/>
        </w:rPr>
      </w:pPr>
      <w:r>
        <w:rPr>
          <w:noProof/>
          <w:lang w:val="fr-FR"/>
        </w:rPr>
        <w:drawing>
          <wp:inline distT="0" distB="0" distL="0" distR="0" wp14:anchorId="13D912AE" wp14:editId="20EE29D8">
            <wp:extent cx="5943600" cy="30448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inline>
        </w:drawing>
      </w:r>
    </w:p>
    <w:p w14:paraId="1140390D" w14:textId="77777777" w:rsidR="000F6316" w:rsidRDefault="000F6316" w:rsidP="000F6316">
      <w:pPr>
        <w:rPr>
          <w:lang w:val="fr-FR"/>
        </w:rPr>
      </w:pPr>
    </w:p>
    <w:p w14:paraId="17EB8C72" w14:textId="6793809F" w:rsidR="000F6316" w:rsidRPr="009C5893" w:rsidRDefault="009C5893" w:rsidP="009C5893">
      <w:pPr>
        <w:pStyle w:val="ListParagraph"/>
        <w:rPr>
          <w:lang w:val="fr-FR"/>
        </w:rPr>
      </w:pPr>
      <w:r>
        <w:rPr>
          <w:lang w:val="fr-FR"/>
        </w:rPr>
        <w:lastRenderedPageBreak/>
        <w:t>L’algorithme</w:t>
      </w:r>
      <w:r w:rsidR="000F6316" w:rsidRPr="000F6316">
        <w:rPr>
          <w:lang w:val="fr-FR"/>
        </w:rPr>
        <w:t xml:space="preserve"> va </w:t>
      </w:r>
      <w:r>
        <w:rPr>
          <w:lang w:val="fr-FR"/>
        </w:rPr>
        <w:t>fonctionner</w:t>
      </w:r>
      <w:r w:rsidR="000F6316" w:rsidRPr="000F6316">
        <w:rPr>
          <w:lang w:val="fr-FR"/>
        </w:rPr>
        <w:t xml:space="preserve"> avec des valeurs absolues</w:t>
      </w:r>
      <w:r>
        <w:rPr>
          <w:lang w:val="fr-FR"/>
        </w:rPr>
        <w:t xml:space="preserve"> et o</w:t>
      </w:r>
      <w:r w:rsidRPr="009C5893">
        <w:rPr>
          <w:lang w:val="fr-FR"/>
        </w:rPr>
        <w:t>n</w:t>
      </w:r>
      <w:r w:rsidR="000F6316" w:rsidRPr="009C5893">
        <w:rPr>
          <w:lang w:val="fr-FR"/>
        </w:rPr>
        <w:t xml:space="preserve"> va normaliser, c’est-à-dire que on va décider que les sons qui dépasse une seuille ne peuvent être pas détecter en tant que silence car le volume est en jeux aussi et on peut avoir des amplitudes plus ou moins fortes. Seuille en anglais : Threshold </w:t>
      </w:r>
    </w:p>
    <w:p w14:paraId="0BE4A72E" w14:textId="4833641E" w:rsidR="000F6316" w:rsidRDefault="009C5893" w:rsidP="000F6316">
      <w:pPr>
        <w:pStyle w:val="ListParagraph"/>
        <w:rPr>
          <w:lang w:val="fr-FR"/>
        </w:rPr>
      </w:pPr>
      <w:r>
        <w:rPr>
          <w:noProof/>
          <w:lang w:val="fr-FR"/>
        </w:rPr>
        <w:drawing>
          <wp:inline distT="0" distB="0" distL="0" distR="0" wp14:anchorId="7694A5FE" wp14:editId="455D31DD">
            <wp:extent cx="5943600" cy="32086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14:paraId="5AF34703" w14:textId="23A250B9" w:rsidR="000F6316" w:rsidRDefault="000F6316" w:rsidP="000F6316">
      <w:pPr>
        <w:ind w:left="360"/>
        <w:rPr>
          <w:lang w:val="fr-FR"/>
        </w:rPr>
      </w:pPr>
      <w:r>
        <w:rPr>
          <w:lang w:val="fr-FR"/>
        </w:rPr>
        <w:t>On va faire en sorte que l’</w:t>
      </w:r>
      <w:r>
        <w:rPr>
          <w:lang w:val="fr-FR"/>
        </w:rPr>
        <w:t>amplitude</w:t>
      </w:r>
      <w:r>
        <w:rPr>
          <w:lang w:val="fr-FR"/>
        </w:rPr>
        <w:t xml:space="preserve"> la plus élevée soit 1000 dans tous les cas. Le but de la seuille est qu’il soit suffisamment petit pour ne pas éliminer tous les sons qu’on voudrait garder mais suffisamment grand pour ne pas garder les bruits de souffle, bruit de fond, silence.</w:t>
      </w:r>
    </w:p>
    <w:p w14:paraId="3E97F6CF" w14:textId="53B1B2BA" w:rsidR="00F50C5D" w:rsidRDefault="000F6316" w:rsidP="00F50C5D">
      <w:pPr>
        <w:ind w:left="360"/>
        <w:rPr>
          <w:lang w:val="fr-FR"/>
        </w:rPr>
      </w:pPr>
      <w:r>
        <w:rPr>
          <w:lang w:val="fr-FR"/>
        </w:rPr>
        <w:t>Si on regarde de près de cette barre verticale orange, on y verrait des oscillations partout tout au long. Le but est qu’on supprime une séquence qu’on considère longue.</w:t>
      </w:r>
      <w:r w:rsidR="00F50C5D">
        <w:rPr>
          <w:lang w:val="fr-FR"/>
        </w:rPr>
        <w:t xml:space="preserve"> Et cette fenêtre consécutive de silence, on l’appelle chunk (le morceau). Il nous faut aussi mettre une seuille pour le chunk, c’est-à-dire une longueur à partir de quelle on le considère comme consécutive pour éviter de supprimer les zones qu’il faut garder.</w:t>
      </w:r>
    </w:p>
    <w:p w14:paraId="63226F79" w14:textId="0BFB5C56" w:rsidR="00F50C5D" w:rsidRDefault="00F50C5D" w:rsidP="00F50C5D">
      <w:pPr>
        <w:ind w:left="360"/>
        <w:rPr>
          <w:lang w:val="fr-FR"/>
        </w:rPr>
      </w:pPr>
      <w:r>
        <w:rPr>
          <w:lang w:val="fr-FR"/>
        </w:rPr>
        <w:t>Il ne faut pas oublier que le silence fait partie du débat ou de la musique.</w:t>
      </w:r>
    </w:p>
    <w:p w14:paraId="45120651" w14:textId="6CB0451E" w:rsidR="00F50C5D" w:rsidRDefault="00F50C5D" w:rsidP="00F50C5D">
      <w:pPr>
        <w:ind w:left="360"/>
        <w:rPr>
          <w:i/>
          <w:iCs/>
          <w:lang w:val="fr-FR"/>
        </w:rPr>
      </w:pPr>
      <w:r w:rsidRPr="00F50C5D">
        <w:rPr>
          <w:i/>
          <w:iCs/>
          <w:lang w:val="fr-FR"/>
        </w:rPr>
        <w:t>Exemple : 1-2 est une séquence de 1.5 seconde mais, si on a 100 ms de silence il ne faut pas le supprimer.</w:t>
      </w:r>
    </w:p>
    <w:p w14:paraId="157C3164" w14:textId="77777777" w:rsidR="00F50C5D" w:rsidRDefault="00F50C5D" w:rsidP="00F50C5D">
      <w:pPr>
        <w:ind w:left="360"/>
        <w:rPr>
          <w:lang w:val="fr-FR"/>
        </w:rPr>
      </w:pPr>
    </w:p>
    <w:p w14:paraId="41588FCD" w14:textId="08AAC0CF" w:rsidR="00F50C5D" w:rsidRDefault="00F50C5D" w:rsidP="00F50C5D">
      <w:pPr>
        <w:ind w:left="360"/>
        <w:rPr>
          <w:lang w:val="fr-FR"/>
        </w:rPr>
      </w:pPr>
      <w:r>
        <w:rPr>
          <w:lang w:val="fr-FR"/>
        </w:rPr>
        <w:lastRenderedPageBreak/>
        <w:t>On va avoir un autre problème, celui de glitch. Un bruit aigue mais fort, comme un claquement de doigt pendant une période de silence.</w:t>
      </w:r>
    </w:p>
    <w:p w14:paraId="3EB37163" w14:textId="4B47DA30" w:rsidR="00F50C5D" w:rsidRDefault="00F50C5D" w:rsidP="00F50C5D">
      <w:pPr>
        <w:ind w:left="360"/>
        <w:rPr>
          <w:lang w:val="fr-FR"/>
        </w:rPr>
      </w:pPr>
      <w:r>
        <w:rPr>
          <w:lang w:val="fr-FR"/>
        </w:rPr>
        <w:t>Et il ne faut pas laisser celui-ci perturber notre conséquence de silence.</w:t>
      </w:r>
    </w:p>
    <w:p w14:paraId="1E8A4D2A" w14:textId="4500B9A1" w:rsidR="009C5893" w:rsidRDefault="009C5893" w:rsidP="00F50C5D">
      <w:pPr>
        <w:ind w:left="360"/>
        <w:rPr>
          <w:lang w:val="fr-FR"/>
        </w:rPr>
      </w:pPr>
      <w:r>
        <w:rPr>
          <w:lang w:val="fr-FR"/>
        </w:rPr>
        <w:t xml:space="preserve">Pour cela on va mettre en place une variable qui aura une longueur maximale et autoriser certains sons à passer au-dessus et les éliminer </w:t>
      </w:r>
      <w:r>
        <w:rPr>
          <w:lang w:val="fr-FR"/>
        </w:rPr>
        <w:t xml:space="preserve">à </w:t>
      </w:r>
      <w:r>
        <w:rPr>
          <w:lang w:val="fr-FR"/>
        </w:rPr>
        <w:t>conditions qu’ils soient très courts.</w:t>
      </w:r>
    </w:p>
    <w:p w14:paraId="47DE3D7D" w14:textId="266F21DB" w:rsidR="009C5893" w:rsidRDefault="009C5893" w:rsidP="00F50C5D">
      <w:pPr>
        <w:ind w:left="360"/>
        <w:rPr>
          <w:lang w:val="fr-FR"/>
        </w:rPr>
      </w:pPr>
      <w:r>
        <w:rPr>
          <w:lang w:val="fr-FR"/>
        </w:rPr>
        <w:t>Finalement il faut laisser une marge pour ne pas coller les mots et que ça fasse plus naturel.</w:t>
      </w:r>
    </w:p>
    <w:p w14:paraId="53101B98" w14:textId="20BA4954" w:rsidR="00F50C5D" w:rsidRDefault="00F50C5D" w:rsidP="00F50C5D">
      <w:pPr>
        <w:ind w:left="360"/>
        <w:rPr>
          <w:lang w:val="fr-FR"/>
        </w:rPr>
      </w:pPr>
    </w:p>
    <w:p w14:paraId="259BCEC5" w14:textId="7FAA5AA1" w:rsidR="009C5893" w:rsidRPr="00F50C5D" w:rsidRDefault="009C5893" w:rsidP="00F50C5D">
      <w:pPr>
        <w:ind w:left="360"/>
        <w:rPr>
          <w:lang w:val="fr-FR"/>
        </w:rPr>
      </w:pPr>
      <w:r>
        <w:rPr>
          <w:noProof/>
          <w:lang w:val="fr-FR"/>
        </w:rPr>
        <w:lastRenderedPageBreak/>
        <w:drawing>
          <wp:inline distT="0" distB="0" distL="0" distR="0" wp14:anchorId="4563C5F4" wp14:editId="5F36C87A">
            <wp:extent cx="5943600" cy="61391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9">
                      <a:extLst>
                        <a:ext uri="{28A0092B-C50C-407E-A947-70E740481C1C}">
                          <a14:useLocalDpi xmlns:a14="http://schemas.microsoft.com/office/drawing/2010/main" val="0"/>
                        </a:ext>
                      </a:extLst>
                    </a:blip>
                    <a:stretch>
                      <a:fillRect/>
                    </a:stretch>
                  </pic:blipFill>
                  <pic:spPr>
                    <a:xfrm>
                      <a:off x="0" y="0"/>
                      <a:ext cx="5943600" cy="6139180"/>
                    </a:xfrm>
                    <a:prstGeom prst="rect">
                      <a:avLst/>
                    </a:prstGeom>
                  </pic:spPr>
                </pic:pic>
              </a:graphicData>
            </a:graphic>
          </wp:inline>
        </w:drawing>
      </w:r>
    </w:p>
    <w:p w14:paraId="1848D476" w14:textId="77777777" w:rsidR="00F50C5D" w:rsidRDefault="00F50C5D" w:rsidP="00F50C5D">
      <w:pPr>
        <w:ind w:left="360"/>
        <w:rPr>
          <w:lang w:val="fr-FR"/>
        </w:rPr>
      </w:pPr>
    </w:p>
    <w:p w14:paraId="4961C053" w14:textId="52672B41" w:rsidR="000F6316" w:rsidRPr="000F6316" w:rsidRDefault="000F6316" w:rsidP="000F6316">
      <w:pPr>
        <w:ind w:left="360"/>
        <w:rPr>
          <w:lang w:val="fr-FR"/>
        </w:rPr>
      </w:pPr>
      <w:r>
        <w:rPr>
          <w:lang w:val="fr-FR"/>
        </w:rPr>
        <w:t xml:space="preserve"> </w:t>
      </w:r>
    </w:p>
    <w:p w14:paraId="615B7444" w14:textId="77777777" w:rsidR="00105E67" w:rsidRDefault="00105E67" w:rsidP="00105E67">
      <w:pPr>
        <w:rPr>
          <w:lang w:val="fr-FR"/>
        </w:rPr>
      </w:pPr>
    </w:p>
    <w:p w14:paraId="604BB235" w14:textId="77777777" w:rsidR="00105E67" w:rsidRDefault="00105E67" w:rsidP="00105E67">
      <w:pPr>
        <w:rPr>
          <w:lang w:val="fr-FR"/>
        </w:rPr>
      </w:pPr>
    </w:p>
    <w:p w14:paraId="57B7DBED" w14:textId="77777777" w:rsidR="00105E67" w:rsidRDefault="00105E67" w:rsidP="00105E67">
      <w:pPr>
        <w:rPr>
          <w:lang w:val="fr-FR"/>
        </w:rPr>
      </w:pPr>
    </w:p>
    <w:p w14:paraId="2DD93F7C" w14:textId="77777777" w:rsidR="00105E67" w:rsidRDefault="00105E67" w:rsidP="00105E67">
      <w:pPr>
        <w:rPr>
          <w:lang w:val="fr-FR"/>
        </w:rPr>
      </w:pPr>
    </w:p>
    <w:p w14:paraId="03AFE6E4" w14:textId="77777777" w:rsidR="00105E67" w:rsidRDefault="00105E67" w:rsidP="00105E67">
      <w:pPr>
        <w:rPr>
          <w:lang w:val="fr-FR"/>
        </w:rPr>
      </w:pPr>
    </w:p>
    <w:p w14:paraId="4C952E26" w14:textId="77777777" w:rsidR="00105E67" w:rsidRDefault="00105E67" w:rsidP="00105E67">
      <w:pPr>
        <w:rPr>
          <w:lang w:val="fr-FR"/>
        </w:rPr>
      </w:pPr>
    </w:p>
    <w:p w14:paraId="6DAC434D" w14:textId="58010F7B" w:rsidR="000F6316" w:rsidRPr="00105E67" w:rsidRDefault="00E52AE8" w:rsidP="00E52AE8">
      <w:pPr>
        <w:pStyle w:val="Heading3"/>
        <w:rPr>
          <w:lang w:val="fr-FR"/>
        </w:rPr>
      </w:pPr>
      <w:r>
        <w:rPr>
          <w:lang w:val="fr-FR"/>
        </w:rPr>
        <w:t xml:space="preserve">       1.</w:t>
      </w:r>
      <w:r w:rsidR="00105E67" w:rsidRPr="00105E67">
        <w:rPr>
          <w:lang w:val="fr-FR"/>
        </w:rPr>
        <w:t>Algorithme de normalisation :</w:t>
      </w:r>
    </w:p>
    <w:p w14:paraId="43A6CDC6" w14:textId="121834A6" w:rsidR="00105E67" w:rsidRDefault="00105E67" w:rsidP="00105E67">
      <w:pPr>
        <w:pStyle w:val="ListParagraph"/>
        <w:rPr>
          <w:lang w:val="fr-FR"/>
        </w:rPr>
      </w:pPr>
      <w:r>
        <w:rPr>
          <w:noProof/>
          <w:lang w:val="fr-FR"/>
        </w:rPr>
        <w:drawing>
          <wp:inline distT="0" distB="0" distL="0" distR="0" wp14:anchorId="59A32AFA" wp14:editId="7E036F2D">
            <wp:extent cx="4563202" cy="3842158"/>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83444" cy="3859202"/>
                    </a:xfrm>
                    <a:prstGeom prst="rect">
                      <a:avLst/>
                    </a:prstGeom>
                  </pic:spPr>
                </pic:pic>
              </a:graphicData>
            </a:graphic>
          </wp:inline>
        </w:drawing>
      </w:r>
      <w:r>
        <w:rPr>
          <w:noProof/>
          <w:lang w:val="fr-FR"/>
        </w:rPr>
        <w:drawing>
          <wp:inline distT="0" distB="0" distL="0" distR="0" wp14:anchorId="23AF3C03" wp14:editId="3308FA08">
            <wp:extent cx="4563110" cy="335164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02739" cy="3380751"/>
                    </a:xfrm>
                    <a:prstGeom prst="rect">
                      <a:avLst/>
                    </a:prstGeom>
                  </pic:spPr>
                </pic:pic>
              </a:graphicData>
            </a:graphic>
          </wp:inline>
        </w:drawing>
      </w:r>
    </w:p>
    <w:p w14:paraId="45A86F04" w14:textId="4405E780" w:rsidR="00105E67" w:rsidRDefault="00105E67" w:rsidP="00105E67">
      <w:pPr>
        <w:pStyle w:val="ListParagraph"/>
        <w:rPr>
          <w:lang w:val="fr-FR"/>
        </w:rPr>
      </w:pPr>
      <w:r>
        <w:rPr>
          <w:lang w:val="fr-FR"/>
        </w:rPr>
        <w:t>On observe le 1000 come max.</w:t>
      </w:r>
    </w:p>
    <w:p w14:paraId="318EF6B6" w14:textId="549B7C75" w:rsidR="00E52AE8" w:rsidRDefault="00E52AE8" w:rsidP="00105E67">
      <w:pPr>
        <w:pStyle w:val="ListParagraph"/>
        <w:rPr>
          <w:lang w:val="fr-FR"/>
        </w:rPr>
      </w:pPr>
    </w:p>
    <w:p w14:paraId="6C027443" w14:textId="5E3043D4" w:rsidR="00E52AE8" w:rsidRDefault="00E52AE8" w:rsidP="00E52AE8">
      <w:pPr>
        <w:pStyle w:val="Heading3"/>
        <w:rPr>
          <w:lang w:val="fr-FR"/>
        </w:rPr>
      </w:pPr>
      <w:r>
        <w:rPr>
          <w:lang w:val="fr-FR"/>
        </w:rPr>
        <w:t>2.Le threshold :</w:t>
      </w:r>
    </w:p>
    <w:p w14:paraId="7CA6F40E" w14:textId="2BEDA756" w:rsidR="00E52AE8" w:rsidRDefault="00E52AE8" w:rsidP="00E52AE8">
      <w:pPr>
        <w:rPr>
          <w:lang w:val="fr-FR"/>
        </w:rPr>
      </w:pPr>
    </w:p>
    <w:p w14:paraId="57395799" w14:textId="1348C603" w:rsidR="00E52AE8" w:rsidRDefault="00E52AE8" w:rsidP="00E52AE8">
      <w:pPr>
        <w:rPr>
          <w:lang w:val="fr-FR"/>
        </w:rPr>
      </w:pPr>
      <w:r>
        <w:rPr>
          <w:lang w:val="fr-FR"/>
        </w:rPr>
        <w:t xml:space="preserve">On va définir une variable constante de 50 en dessous de laquelle le son est considéré comme silence mais le souci est que le son oscille et il varie tout le temps, donc il faut aussi définir </w:t>
      </w:r>
      <w:r w:rsidR="00B968E1">
        <w:rPr>
          <w:lang w:val="fr-FR"/>
        </w:rPr>
        <w:t>un deuxième paramètre</w:t>
      </w:r>
      <w:r>
        <w:rPr>
          <w:lang w:val="fr-FR"/>
        </w:rPr>
        <w:t xml:space="preserve"> pour que le son soit considéré comme silence :</w:t>
      </w:r>
    </w:p>
    <w:p w14:paraId="37B40BC9" w14:textId="3B8BFB93" w:rsidR="00E52AE8" w:rsidRDefault="00E52AE8" w:rsidP="00E52AE8">
      <w:pPr>
        <w:rPr>
          <w:lang w:val="fr-FR"/>
        </w:rPr>
      </w:pPr>
      <w:r>
        <w:rPr>
          <w:noProof/>
          <w:lang w:val="fr-FR"/>
        </w:rPr>
        <w:drawing>
          <wp:inline distT="0" distB="0" distL="0" distR="0" wp14:anchorId="1CD8FFAC" wp14:editId="0268F869">
            <wp:extent cx="5943600" cy="31432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043F1B8F" w14:textId="77777777" w:rsidR="00E52AE8" w:rsidRPr="00E52AE8" w:rsidRDefault="00E52AE8" w:rsidP="00E52AE8">
      <w:pPr>
        <w:rPr>
          <w:lang w:val="fr-FR"/>
        </w:rPr>
      </w:pPr>
    </w:p>
    <w:p w14:paraId="22E96C9B" w14:textId="5EBA8410" w:rsidR="003A5F5F" w:rsidRDefault="00B968E1" w:rsidP="003A5F5F">
      <w:pPr>
        <w:rPr>
          <w:lang w:val="fr-FR"/>
        </w:rPr>
      </w:pPr>
      <w:r>
        <w:rPr>
          <w:lang w:val="fr-FR"/>
        </w:rPr>
        <w:t>Alors disons : Si les sample sont en dessous de 50 pour une longueur de 500 sample alors on peut démarrer une recherche de silence dans cette zone.</w:t>
      </w:r>
    </w:p>
    <w:p w14:paraId="34695093" w14:textId="5FE8F1EB" w:rsidR="00B968E1" w:rsidRDefault="00B968E1" w:rsidP="003A5F5F">
      <w:pPr>
        <w:rPr>
          <w:lang w:val="fr-FR"/>
        </w:rPr>
      </w:pPr>
      <w:r>
        <w:rPr>
          <w:lang w:val="fr-FR"/>
        </w:rPr>
        <w:t>Mais toujours on va exclure les zones qui varie à intervalles très court entre &gt;50 et &lt;50.</w:t>
      </w:r>
    </w:p>
    <w:p w14:paraId="4C45A740" w14:textId="07A3DC98" w:rsidR="003A5F5F" w:rsidRDefault="003A5F5F" w:rsidP="003A5F5F">
      <w:pPr>
        <w:rPr>
          <w:lang w:val="fr-FR"/>
        </w:rPr>
      </w:pPr>
    </w:p>
    <w:p w14:paraId="3452783B" w14:textId="5ADB2E13" w:rsidR="005511D7" w:rsidRDefault="005511D7" w:rsidP="003A5F5F">
      <w:pPr>
        <w:rPr>
          <w:lang w:val="fr-FR"/>
        </w:rPr>
      </w:pPr>
    </w:p>
    <w:p w14:paraId="2583630C" w14:textId="3C7B9C86" w:rsidR="005511D7" w:rsidRDefault="005511D7" w:rsidP="003A5F5F">
      <w:pPr>
        <w:rPr>
          <w:lang w:val="fr-FR"/>
        </w:rPr>
      </w:pPr>
    </w:p>
    <w:p w14:paraId="6D30A05C" w14:textId="7D84E7E6" w:rsidR="005511D7" w:rsidRDefault="005511D7" w:rsidP="003A5F5F">
      <w:pPr>
        <w:rPr>
          <w:lang w:val="fr-FR"/>
        </w:rPr>
      </w:pPr>
    </w:p>
    <w:p w14:paraId="6EC153C5" w14:textId="052772C6" w:rsidR="005511D7" w:rsidRDefault="005511D7" w:rsidP="003A5F5F">
      <w:pPr>
        <w:rPr>
          <w:lang w:val="fr-FR"/>
        </w:rPr>
      </w:pPr>
      <w:r>
        <w:rPr>
          <w:noProof/>
          <w:lang w:val="fr-FR"/>
        </w:rPr>
        <w:lastRenderedPageBreak/>
        <w:drawing>
          <wp:inline distT="0" distB="0" distL="0" distR="0" wp14:anchorId="556ADBC1" wp14:editId="7F7D50C8">
            <wp:extent cx="4290695" cy="2587253"/>
            <wp:effectExtent l="0" t="0" r="190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5953" cy="2608513"/>
                    </a:xfrm>
                    <a:prstGeom prst="rect">
                      <a:avLst/>
                    </a:prstGeom>
                  </pic:spPr>
                </pic:pic>
              </a:graphicData>
            </a:graphic>
          </wp:inline>
        </w:drawing>
      </w:r>
    </w:p>
    <w:p w14:paraId="63527701" w14:textId="05910185" w:rsidR="005511D7" w:rsidRDefault="005511D7" w:rsidP="003A5F5F">
      <w:pPr>
        <w:rPr>
          <w:lang w:val="fr-FR"/>
        </w:rPr>
      </w:pPr>
      <w:r>
        <w:rPr>
          <w:noProof/>
          <w:lang w:val="fr-FR"/>
        </w:rPr>
        <w:drawing>
          <wp:inline distT="0" distB="0" distL="0" distR="0" wp14:anchorId="7D5A6868" wp14:editId="4DAFAE7E">
            <wp:extent cx="4291309" cy="4311941"/>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16099" cy="4336850"/>
                    </a:xfrm>
                    <a:prstGeom prst="rect">
                      <a:avLst/>
                    </a:prstGeom>
                  </pic:spPr>
                </pic:pic>
              </a:graphicData>
            </a:graphic>
          </wp:inline>
        </w:drawing>
      </w:r>
    </w:p>
    <w:p w14:paraId="26F3FE58" w14:textId="2986EC6D" w:rsidR="005511D7" w:rsidRDefault="005511D7" w:rsidP="003A5F5F">
      <w:pPr>
        <w:rPr>
          <w:lang w:val="fr-FR"/>
        </w:rPr>
      </w:pPr>
    </w:p>
    <w:p w14:paraId="3828D316" w14:textId="1136C365" w:rsidR="005511D7" w:rsidRDefault="005511D7" w:rsidP="003A5F5F">
      <w:pPr>
        <w:rPr>
          <w:lang w:val="fr-FR"/>
        </w:rPr>
      </w:pPr>
    </w:p>
    <w:p w14:paraId="7CF2A958" w14:textId="045782E4" w:rsidR="005511D7" w:rsidRDefault="005511D7" w:rsidP="003A5F5F">
      <w:pPr>
        <w:rPr>
          <w:lang w:val="fr-FR"/>
        </w:rPr>
      </w:pPr>
    </w:p>
    <w:p w14:paraId="2C452A4A" w14:textId="74741AF7" w:rsidR="005511D7" w:rsidRDefault="005511D7" w:rsidP="003A5F5F">
      <w:pPr>
        <w:rPr>
          <w:lang w:val="fr-FR"/>
        </w:rPr>
      </w:pPr>
    </w:p>
    <w:p w14:paraId="253B7DE1" w14:textId="349E697F" w:rsidR="005511D7" w:rsidRDefault="005511D7" w:rsidP="005511D7">
      <w:pPr>
        <w:pStyle w:val="Heading3"/>
        <w:rPr>
          <w:lang w:val="fr-FR"/>
        </w:rPr>
      </w:pPr>
      <w:r>
        <w:rPr>
          <w:lang w:val="fr-FR"/>
        </w:rPr>
        <w:lastRenderedPageBreak/>
        <w:t>3.</w:t>
      </w:r>
      <w:r w:rsidR="000B7DA5">
        <w:rPr>
          <w:lang w:val="fr-FR"/>
        </w:rPr>
        <w:t>Le début et fin du silence :</w:t>
      </w:r>
    </w:p>
    <w:p w14:paraId="3C420CF8" w14:textId="5DF25395" w:rsidR="000B7DA5" w:rsidRDefault="00CF52EB" w:rsidP="000B7DA5">
      <w:pPr>
        <w:rPr>
          <w:lang w:val="fr-FR"/>
        </w:rPr>
      </w:pPr>
      <w:r>
        <w:rPr>
          <w:noProof/>
          <w:lang w:val="fr-FR"/>
        </w:rPr>
        <w:drawing>
          <wp:inline distT="0" distB="0" distL="0" distR="0" wp14:anchorId="347D6827" wp14:editId="63ADD3A1">
            <wp:extent cx="5943600" cy="51358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5">
                      <a:extLst>
                        <a:ext uri="{28A0092B-C50C-407E-A947-70E740481C1C}">
                          <a14:useLocalDpi xmlns:a14="http://schemas.microsoft.com/office/drawing/2010/main" val="0"/>
                        </a:ext>
                      </a:extLst>
                    </a:blip>
                    <a:stretch>
                      <a:fillRect/>
                    </a:stretch>
                  </pic:blipFill>
                  <pic:spPr>
                    <a:xfrm>
                      <a:off x="0" y="0"/>
                      <a:ext cx="5943600" cy="5135880"/>
                    </a:xfrm>
                    <a:prstGeom prst="rect">
                      <a:avLst/>
                    </a:prstGeom>
                  </pic:spPr>
                </pic:pic>
              </a:graphicData>
            </a:graphic>
          </wp:inline>
        </w:drawing>
      </w:r>
    </w:p>
    <w:p w14:paraId="2767EFD7" w14:textId="22D78DC1" w:rsidR="000B7DA5" w:rsidRDefault="000B7DA5" w:rsidP="000B7DA5">
      <w:pPr>
        <w:rPr>
          <w:lang w:val="fr-FR"/>
        </w:rPr>
      </w:pPr>
      <w:r>
        <w:rPr>
          <w:lang w:val="fr-FR"/>
        </w:rPr>
        <w:t>La liste points va contenir des tuples qui ont 2 coordonnées :</w:t>
      </w:r>
    </w:p>
    <w:p w14:paraId="4265DB10" w14:textId="27DD6E05" w:rsidR="000B7DA5" w:rsidRDefault="000B7DA5" w:rsidP="000B7DA5">
      <w:pPr>
        <w:rPr>
          <w:lang w:val="fr-FR"/>
        </w:rPr>
      </w:pPr>
      <w:r>
        <w:rPr>
          <w:lang w:val="fr-FR"/>
        </w:rPr>
        <w:t>1-le début du silence</w:t>
      </w:r>
      <w:r w:rsidR="00CF52EB">
        <w:rPr>
          <w:lang w:val="fr-FR"/>
        </w:rPr>
        <w:t xml:space="preserve"> (start)</w:t>
      </w:r>
    </w:p>
    <w:p w14:paraId="28B4F30A" w14:textId="3BB854F0" w:rsidR="000B7DA5" w:rsidRDefault="000B7DA5" w:rsidP="000B7DA5">
      <w:pPr>
        <w:rPr>
          <w:lang w:val="fr-FR"/>
        </w:rPr>
      </w:pPr>
      <w:r>
        <w:rPr>
          <w:lang w:val="fr-FR"/>
        </w:rPr>
        <w:t>2-la fin du silence</w:t>
      </w:r>
      <w:r w:rsidR="00CF52EB">
        <w:rPr>
          <w:lang w:val="fr-FR"/>
        </w:rPr>
        <w:t xml:space="preserve"> (i)</w:t>
      </w:r>
    </w:p>
    <w:p w14:paraId="3546B673" w14:textId="74D21A4A" w:rsidR="000B7DA5" w:rsidRDefault="000B7DA5" w:rsidP="000B7DA5">
      <w:pPr>
        <w:rPr>
          <w:lang w:val="fr-FR"/>
        </w:rPr>
      </w:pPr>
    </w:p>
    <w:p w14:paraId="49C9F06C" w14:textId="60FAFA4C" w:rsidR="000B7DA5" w:rsidRDefault="000B7DA5" w:rsidP="000B7DA5">
      <w:pPr>
        <w:rPr>
          <w:lang w:val="fr-FR"/>
        </w:rPr>
      </w:pPr>
      <w:r>
        <w:rPr>
          <w:lang w:val="fr-FR"/>
        </w:rPr>
        <w:t>Dans la boucle for on scanne les sample et on mesure leur hauteur, et si la hauteur est &lt;threshold alors on considère entrer dans une zone de silence et le chunk_count mesure la longueur du silence.</w:t>
      </w:r>
      <w:r w:rsidR="00CF52EB">
        <w:rPr>
          <w:lang w:val="fr-FR"/>
        </w:rPr>
        <w:t xml:space="preserve"> </w:t>
      </w:r>
    </w:p>
    <w:p w14:paraId="17613238" w14:textId="07A4A2C7" w:rsidR="00CF52EB" w:rsidRDefault="00CF52EB" w:rsidP="000B7DA5">
      <w:pPr>
        <w:rPr>
          <w:lang w:val="fr-FR"/>
        </w:rPr>
      </w:pPr>
      <w:r>
        <w:rPr>
          <w:lang w:val="fr-FR"/>
        </w:rPr>
        <w:t xml:space="preserve">Le start correspond à l’index de la liste de sample, mais à partir du moment ou chunk_count &gt;0 alors le start doit mémoriser le début du silence. Une </w:t>
      </w:r>
      <w:r>
        <w:rPr>
          <w:lang w:val="fr-FR"/>
        </w:rPr>
        <w:lastRenderedPageBreak/>
        <w:t xml:space="preserve">fois que chunk_count &gt; chunk_len alors on entre dans </w:t>
      </w:r>
      <w:proofErr w:type="gramStart"/>
      <w:r>
        <w:rPr>
          <w:lang w:val="fr-FR"/>
        </w:rPr>
        <w:t>une longue silence</w:t>
      </w:r>
      <w:proofErr w:type="gramEnd"/>
      <w:r>
        <w:rPr>
          <w:lang w:val="fr-FR"/>
        </w:rPr>
        <w:t xml:space="preserve"> et on va le supprimer une fois qu’on sort du silence (s &gt;= threshold) puis on remet le chunk_count = 0 car on a fini une séquence de silence.</w:t>
      </w:r>
    </w:p>
    <w:p w14:paraId="62D1A7FF" w14:textId="2026C8D1" w:rsidR="000B7DA5" w:rsidRDefault="000B7DA5" w:rsidP="000B7DA5">
      <w:pPr>
        <w:rPr>
          <w:lang w:val="fr-FR"/>
        </w:rPr>
      </w:pPr>
    </w:p>
    <w:p w14:paraId="0AF2B1FA" w14:textId="22F03B9D" w:rsidR="000B7DA5" w:rsidRDefault="000B7DA5" w:rsidP="000B7DA5">
      <w:pPr>
        <w:rPr>
          <w:lang w:val="fr-FR"/>
        </w:rPr>
      </w:pPr>
      <w:r>
        <w:rPr>
          <w:noProof/>
          <w:lang w:val="fr-FR"/>
        </w:rPr>
        <w:drawing>
          <wp:inline distT="0" distB="0" distL="0" distR="0" wp14:anchorId="2D7732FB" wp14:editId="38976451">
            <wp:extent cx="5943600" cy="32080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752BB4BF" w14:textId="0DF2CC7F" w:rsidR="000B7DA5" w:rsidRDefault="000B7DA5" w:rsidP="000B7DA5">
      <w:pPr>
        <w:rPr>
          <w:lang w:val="fr-FR"/>
        </w:rPr>
      </w:pPr>
      <w:r>
        <w:rPr>
          <w:lang w:val="fr-FR"/>
        </w:rPr>
        <w:t>Il y a un deuxième threshold pour le négatif (-50) mais on n’en a pas besoin car avec l’algorithme on va raisonner en valeur absolue. Comme on le voit la longueur des silences dans cette photo n’est pas assez longue pour être considéré comme silence.</w:t>
      </w:r>
    </w:p>
    <w:p w14:paraId="5940A120" w14:textId="1F722610" w:rsidR="000B7DA5" w:rsidRDefault="000B7DA5" w:rsidP="000B7DA5">
      <w:pPr>
        <w:rPr>
          <w:lang w:val="fr-FR"/>
        </w:rPr>
      </w:pPr>
    </w:p>
    <w:p w14:paraId="792AFAB1" w14:textId="52055008" w:rsidR="000B7DA5" w:rsidRDefault="000B7DA5" w:rsidP="000B7DA5">
      <w:pPr>
        <w:rPr>
          <w:lang w:val="fr-FR"/>
        </w:rPr>
      </w:pPr>
      <w:r>
        <w:rPr>
          <w:noProof/>
          <w:lang w:val="fr-FR"/>
        </w:rPr>
        <w:lastRenderedPageBreak/>
        <w:drawing>
          <wp:inline distT="0" distB="0" distL="0" distR="0" wp14:anchorId="28EB946F" wp14:editId="73164730">
            <wp:extent cx="5943600" cy="31375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37535"/>
                    </a:xfrm>
                    <a:prstGeom prst="rect">
                      <a:avLst/>
                    </a:prstGeom>
                  </pic:spPr>
                </pic:pic>
              </a:graphicData>
            </a:graphic>
          </wp:inline>
        </w:drawing>
      </w:r>
    </w:p>
    <w:p w14:paraId="30DC3566" w14:textId="0AF95284" w:rsidR="00CF52EB" w:rsidRDefault="00CF52EB" w:rsidP="000B7DA5">
      <w:pPr>
        <w:rPr>
          <w:lang w:val="fr-FR"/>
        </w:rPr>
      </w:pPr>
    </w:p>
    <w:p w14:paraId="19DF37DF" w14:textId="236F160B" w:rsidR="00CF52EB" w:rsidRDefault="00CF52EB" w:rsidP="000B7DA5">
      <w:pPr>
        <w:rPr>
          <w:lang w:val="fr-FR"/>
        </w:rPr>
      </w:pPr>
    </w:p>
    <w:p w14:paraId="77AD6807" w14:textId="527CD20C" w:rsidR="00CF52EB" w:rsidRDefault="00CF52EB" w:rsidP="000B7DA5">
      <w:pPr>
        <w:rPr>
          <w:lang w:val="fr-FR"/>
        </w:rPr>
      </w:pPr>
    </w:p>
    <w:p w14:paraId="1992F9CB" w14:textId="7B6372CB" w:rsidR="00CF52EB" w:rsidRDefault="000E253A" w:rsidP="00060B03">
      <w:pPr>
        <w:pStyle w:val="Heading3"/>
        <w:rPr>
          <w:lang w:val="fr-FR"/>
        </w:rPr>
      </w:pPr>
      <w:r>
        <w:rPr>
          <w:lang w:val="fr-FR"/>
        </w:rPr>
        <w:lastRenderedPageBreak/>
        <w:t>4.</w:t>
      </w:r>
      <w:r w:rsidR="00060B03">
        <w:rPr>
          <w:lang w:val="fr-FR"/>
        </w:rPr>
        <w:t>Fixer le glitch :</w:t>
      </w:r>
    </w:p>
    <w:p w14:paraId="56E89087" w14:textId="4F6BFCD0" w:rsidR="00060B03" w:rsidRDefault="00060B03" w:rsidP="00060B03">
      <w:pPr>
        <w:rPr>
          <w:lang w:val="fr-FR"/>
        </w:rPr>
      </w:pPr>
      <w:r>
        <w:rPr>
          <w:noProof/>
          <w:lang w:val="fr-FR"/>
        </w:rPr>
        <w:drawing>
          <wp:inline distT="0" distB="0" distL="0" distR="0" wp14:anchorId="616291C3" wp14:editId="4FCE615A">
            <wp:extent cx="5943600" cy="37458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45865"/>
                    </a:xfrm>
                    <a:prstGeom prst="rect">
                      <a:avLst/>
                    </a:prstGeom>
                  </pic:spPr>
                </pic:pic>
              </a:graphicData>
            </a:graphic>
          </wp:inline>
        </w:drawing>
      </w:r>
      <w:r>
        <w:rPr>
          <w:noProof/>
          <w:lang w:val="fr-FR"/>
        </w:rPr>
        <w:drawing>
          <wp:inline distT="0" distB="0" distL="0" distR="0" wp14:anchorId="44A7F46A" wp14:editId="41AAC59D">
            <wp:extent cx="5943600" cy="28530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9">
                      <a:extLst>
                        <a:ext uri="{28A0092B-C50C-407E-A947-70E740481C1C}">
                          <a14:useLocalDpi xmlns:a14="http://schemas.microsoft.com/office/drawing/2010/main" val="0"/>
                        </a:ext>
                      </a:extLst>
                    </a:blip>
                    <a:stretch>
                      <a:fillRect/>
                    </a:stretch>
                  </pic:blipFill>
                  <pic:spPr>
                    <a:xfrm>
                      <a:off x="0" y="0"/>
                      <a:ext cx="5943600" cy="2853055"/>
                    </a:xfrm>
                    <a:prstGeom prst="rect">
                      <a:avLst/>
                    </a:prstGeom>
                  </pic:spPr>
                </pic:pic>
              </a:graphicData>
            </a:graphic>
          </wp:inline>
        </w:drawing>
      </w:r>
    </w:p>
    <w:p w14:paraId="7CCE9D29" w14:textId="57C60D8F" w:rsidR="00060B03" w:rsidRDefault="00060B03" w:rsidP="00060B03">
      <w:pPr>
        <w:rPr>
          <w:lang w:val="fr-FR"/>
        </w:rPr>
      </w:pPr>
    </w:p>
    <w:p w14:paraId="64031D2F" w14:textId="6683860A" w:rsidR="00960791" w:rsidRDefault="00960791" w:rsidP="00060B03">
      <w:pPr>
        <w:rPr>
          <w:lang w:val="fr-FR"/>
        </w:rPr>
      </w:pPr>
    </w:p>
    <w:p w14:paraId="5EBA1209" w14:textId="77777777" w:rsidR="00960791" w:rsidRDefault="00960791" w:rsidP="00060B03">
      <w:pPr>
        <w:rPr>
          <w:lang w:val="fr-FR"/>
        </w:rPr>
      </w:pPr>
    </w:p>
    <w:p w14:paraId="2AFB9AB4" w14:textId="3B0E3630" w:rsidR="00960791" w:rsidRDefault="00960791" w:rsidP="00060B03">
      <w:pPr>
        <w:rPr>
          <w:lang w:val="fr-FR"/>
        </w:rPr>
      </w:pPr>
      <w:r>
        <w:rPr>
          <w:lang w:val="fr-FR"/>
        </w:rPr>
        <w:lastRenderedPageBreak/>
        <w:t>Si on zoom dans le graph on y verrait qu’une oscillation qui dépasse d’au moins de 1 le threshold et qui dure au moins 1 sample cause la fin du silence pour juste reprendre tout de suite après mais ça on verra plus tard pour l’instant on va fixer le glitch du bruit aigue et fort :</w:t>
      </w:r>
    </w:p>
    <w:p w14:paraId="238F9EA6" w14:textId="319EFDF3" w:rsidR="00960791" w:rsidRDefault="00960791" w:rsidP="00060B03">
      <w:pPr>
        <w:rPr>
          <w:lang w:val="fr-FR"/>
        </w:rPr>
      </w:pPr>
      <w:r>
        <w:rPr>
          <w:noProof/>
          <w:lang w:val="fr-FR"/>
        </w:rPr>
        <w:drawing>
          <wp:inline distT="0" distB="0" distL="0" distR="0" wp14:anchorId="2B69158E" wp14:editId="7CA63F5B">
            <wp:extent cx="5943600" cy="31940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inline>
        </w:drawing>
      </w:r>
    </w:p>
    <w:p w14:paraId="224C1940" w14:textId="23C792A2" w:rsidR="008643BB" w:rsidRDefault="008643BB" w:rsidP="00060B03">
      <w:pPr>
        <w:rPr>
          <w:lang w:val="fr-FR"/>
        </w:rPr>
      </w:pPr>
      <w:r>
        <w:rPr>
          <w:lang w:val="fr-FR"/>
        </w:rPr>
        <w:t>Maintenant imaginons que le glitch dure 200 sample alors son temps réel est :</w:t>
      </w:r>
    </w:p>
    <w:p w14:paraId="019F5B9B" w14:textId="4CCAE08F" w:rsidR="008643BB" w:rsidRDefault="008643BB" w:rsidP="00060B03">
      <w:pPr>
        <w:rPr>
          <w:lang w:val="fr-FR"/>
        </w:rPr>
      </w:pPr>
      <w:r>
        <w:rPr>
          <w:lang w:val="fr-FR"/>
        </w:rPr>
        <w:t>(</w:t>
      </w:r>
      <w:r w:rsidRPr="008643BB">
        <w:rPr>
          <w:lang w:val="fr-FR"/>
        </w:rPr>
        <w:t>200 *1000 /44100 = 4.53514739229</w:t>
      </w:r>
      <w:r>
        <w:rPr>
          <w:lang w:val="fr-FR"/>
        </w:rPr>
        <w:t xml:space="preserve"> ms) donc 4.5 ms</w:t>
      </w:r>
    </w:p>
    <w:p w14:paraId="1F606C99" w14:textId="207F4C64" w:rsidR="008643BB" w:rsidRDefault="008643BB" w:rsidP="00060B03">
      <w:pPr>
        <w:rPr>
          <w:lang w:val="fr-FR"/>
        </w:rPr>
      </w:pPr>
      <w:r>
        <w:rPr>
          <w:lang w:val="fr-FR"/>
        </w:rPr>
        <w:t>Voici à quoi ressemble le glitch :</w:t>
      </w:r>
    </w:p>
    <w:p w14:paraId="4EA25F96" w14:textId="6D0DE513" w:rsidR="008643BB" w:rsidRDefault="008643BB" w:rsidP="00060B03">
      <w:pPr>
        <w:rPr>
          <w:lang w:val="fr-FR"/>
        </w:rPr>
      </w:pPr>
      <w:r>
        <w:rPr>
          <w:noProof/>
          <w:lang w:val="fr-FR"/>
        </w:rPr>
        <w:drawing>
          <wp:inline distT="0" distB="0" distL="0" distR="0" wp14:anchorId="340E5C28" wp14:editId="17532DBA">
            <wp:extent cx="3942826" cy="23897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00761" cy="2424821"/>
                    </a:xfrm>
                    <a:prstGeom prst="rect">
                      <a:avLst/>
                    </a:prstGeom>
                  </pic:spPr>
                </pic:pic>
              </a:graphicData>
            </a:graphic>
          </wp:inline>
        </w:drawing>
      </w:r>
    </w:p>
    <w:p w14:paraId="491A060F" w14:textId="70030511" w:rsidR="008643BB" w:rsidRDefault="008643BB" w:rsidP="00060B03">
      <w:pPr>
        <w:rPr>
          <w:lang w:val="fr-FR"/>
        </w:rPr>
      </w:pPr>
    </w:p>
    <w:p w14:paraId="30E6F1D5" w14:textId="16553F0F" w:rsidR="008643BB" w:rsidRDefault="008643BB" w:rsidP="00060B03">
      <w:pPr>
        <w:rPr>
          <w:lang w:val="fr-FR"/>
        </w:rPr>
      </w:pPr>
      <w:r>
        <w:rPr>
          <w:lang w:val="fr-FR"/>
        </w:rPr>
        <w:lastRenderedPageBreak/>
        <w:t>Pour fixer le glitch on va définir une longueur maximale qu’on souhaite supprime si elle se retrouve entre 2 zone détectée comme silence.</w:t>
      </w:r>
    </w:p>
    <w:p w14:paraId="50420945" w14:textId="30CECB02" w:rsidR="008643BB" w:rsidRDefault="008643BB" w:rsidP="00060B03">
      <w:pPr>
        <w:rPr>
          <w:lang w:val="fr-FR"/>
        </w:rPr>
      </w:pPr>
      <w:r>
        <w:rPr>
          <w:lang w:val="fr-FR"/>
        </w:rPr>
        <w:t xml:space="preserve">Nous allons définir </w:t>
      </w:r>
      <w:r w:rsidR="0072661F">
        <w:rPr>
          <w:lang w:val="fr-FR"/>
        </w:rPr>
        <w:t>la durée maximale</w:t>
      </w:r>
      <w:r>
        <w:rPr>
          <w:lang w:val="fr-FR"/>
        </w:rPr>
        <w:t xml:space="preserve"> du glitch a 6 ms, mais on peut s’adapter </w:t>
      </w:r>
      <w:r w:rsidR="0072661F">
        <w:rPr>
          <w:lang w:val="fr-FR"/>
        </w:rPr>
        <w:t>si on voit une autre valeur plus raisonnable.</w:t>
      </w:r>
    </w:p>
    <w:p w14:paraId="300C64B2" w14:textId="084EDC47" w:rsidR="008643BB" w:rsidRDefault="008643BB" w:rsidP="00060B03">
      <w:pPr>
        <w:rPr>
          <w:lang w:val="fr-FR"/>
        </w:rPr>
      </w:pPr>
    </w:p>
    <w:p w14:paraId="54654D62" w14:textId="09767988" w:rsidR="0072661F" w:rsidRDefault="0072661F" w:rsidP="00060B03">
      <w:pPr>
        <w:rPr>
          <w:lang w:val="fr-FR"/>
        </w:rPr>
      </w:pPr>
      <w:r>
        <w:rPr>
          <w:noProof/>
          <w:lang w:val="fr-FR"/>
        </w:rPr>
        <w:drawing>
          <wp:inline distT="0" distB="0" distL="0" distR="0" wp14:anchorId="03D2BF53" wp14:editId="4AC52DAF">
            <wp:extent cx="5943600" cy="45815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2">
                      <a:extLst>
                        <a:ext uri="{28A0092B-C50C-407E-A947-70E740481C1C}">
                          <a14:useLocalDpi xmlns:a14="http://schemas.microsoft.com/office/drawing/2010/main" val="0"/>
                        </a:ext>
                      </a:extLst>
                    </a:blip>
                    <a:stretch>
                      <a:fillRect/>
                    </a:stretch>
                  </pic:blipFill>
                  <pic:spPr>
                    <a:xfrm>
                      <a:off x="0" y="0"/>
                      <a:ext cx="5943600" cy="4581525"/>
                    </a:xfrm>
                    <a:prstGeom prst="rect">
                      <a:avLst/>
                    </a:prstGeom>
                  </pic:spPr>
                </pic:pic>
              </a:graphicData>
            </a:graphic>
          </wp:inline>
        </w:drawing>
      </w:r>
    </w:p>
    <w:p w14:paraId="2120F98D" w14:textId="2BAA79E3" w:rsidR="0072661F" w:rsidRDefault="0058329E" w:rsidP="00060B03">
      <w:pPr>
        <w:rPr>
          <w:lang w:val="fr-FR"/>
        </w:rPr>
      </w:pPr>
      <w:r>
        <w:rPr>
          <w:lang w:val="fr-FR"/>
        </w:rPr>
        <w:t xml:space="preserve">S’il y a au moins un élément dans notre liste et la différence entre le début de l’actuel silence et la fin </w:t>
      </w:r>
      <w:proofErr w:type="gramStart"/>
      <w:r>
        <w:rPr>
          <w:lang w:val="fr-FR"/>
        </w:rPr>
        <w:t>d’une silence</w:t>
      </w:r>
      <w:proofErr w:type="gramEnd"/>
      <w:r>
        <w:rPr>
          <w:lang w:val="fr-FR"/>
        </w:rPr>
        <w:t xml:space="preserve"> précèdent est &lt;= a la longueur max définit du glitch alors au lieu d’ajouter un nouveau tuple dans la liste, on va juste écraser le précèdent en mettant un tuple qui démarre depuis le start de tuple précèdent et finit à la fin du silence actuel.</w:t>
      </w:r>
    </w:p>
    <w:p w14:paraId="4612BBA0" w14:textId="57B4D1E0" w:rsidR="0058329E" w:rsidRDefault="0058329E" w:rsidP="00060B03">
      <w:pPr>
        <w:rPr>
          <w:lang w:val="fr-FR"/>
        </w:rPr>
      </w:pPr>
    </w:p>
    <w:p w14:paraId="4EE455AA" w14:textId="28B74C0D" w:rsidR="0058329E" w:rsidRDefault="0058329E" w:rsidP="00060B03">
      <w:pPr>
        <w:rPr>
          <w:lang w:val="fr-FR"/>
        </w:rPr>
      </w:pPr>
    </w:p>
    <w:p w14:paraId="1AED5AC7" w14:textId="1EC045C8" w:rsidR="0058329E" w:rsidRDefault="0058329E" w:rsidP="00060B03">
      <w:pPr>
        <w:rPr>
          <w:lang w:val="fr-FR"/>
        </w:rPr>
      </w:pPr>
    </w:p>
    <w:p w14:paraId="5141DA0E" w14:textId="7213EB68" w:rsidR="0058329E" w:rsidRDefault="0058329E" w:rsidP="00060B03">
      <w:pPr>
        <w:rPr>
          <w:lang w:val="fr-FR"/>
        </w:rPr>
      </w:pPr>
    </w:p>
    <w:p w14:paraId="013AE3AE" w14:textId="6B060302" w:rsidR="0058329E" w:rsidRDefault="0058329E" w:rsidP="00060B03">
      <w:pPr>
        <w:rPr>
          <w:lang w:val="fr-FR"/>
        </w:rPr>
      </w:pPr>
      <w:r>
        <w:rPr>
          <w:lang w:val="fr-FR"/>
        </w:rPr>
        <w:t>Avant :</w:t>
      </w:r>
    </w:p>
    <w:p w14:paraId="60AE668D" w14:textId="41C7CAF3" w:rsidR="0058329E" w:rsidRDefault="0058329E" w:rsidP="00060B03">
      <w:pPr>
        <w:rPr>
          <w:lang w:val="fr-FR"/>
        </w:rPr>
      </w:pPr>
      <w:r>
        <w:rPr>
          <w:noProof/>
          <w:lang w:val="fr-FR"/>
        </w:rPr>
        <w:drawing>
          <wp:inline distT="0" distB="0" distL="0" distR="0" wp14:anchorId="4CCCEA20" wp14:editId="15463765">
            <wp:extent cx="3398336" cy="3103926"/>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3">
                      <a:extLst>
                        <a:ext uri="{28A0092B-C50C-407E-A947-70E740481C1C}">
                          <a14:useLocalDpi xmlns:a14="http://schemas.microsoft.com/office/drawing/2010/main" val="0"/>
                        </a:ext>
                      </a:extLst>
                    </a:blip>
                    <a:stretch>
                      <a:fillRect/>
                    </a:stretch>
                  </pic:blipFill>
                  <pic:spPr>
                    <a:xfrm>
                      <a:off x="0" y="0"/>
                      <a:ext cx="3405977" cy="3110905"/>
                    </a:xfrm>
                    <a:prstGeom prst="rect">
                      <a:avLst/>
                    </a:prstGeom>
                  </pic:spPr>
                </pic:pic>
              </a:graphicData>
            </a:graphic>
          </wp:inline>
        </w:drawing>
      </w:r>
    </w:p>
    <w:p w14:paraId="57489D6A" w14:textId="77777777" w:rsidR="0058329E" w:rsidRDefault="0058329E" w:rsidP="00060B03">
      <w:pPr>
        <w:rPr>
          <w:lang w:val="fr-FR"/>
        </w:rPr>
      </w:pPr>
    </w:p>
    <w:p w14:paraId="024A1762" w14:textId="77777777" w:rsidR="0058329E" w:rsidRDefault="0058329E" w:rsidP="00060B03">
      <w:pPr>
        <w:rPr>
          <w:lang w:val="fr-FR"/>
        </w:rPr>
      </w:pPr>
    </w:p>
    <w:p w14:paraId="28C1A688" w14:textId="17CBD8D5" w:rsidR="0058329E" w:rsidRDefault="0058329E" w:rsidP="00060B03">
      <w:pPr>
        <w:rPr>
          <w:lang w:val="fr-FR"/>
        </w:rPr>
      </w:pPr>
      <w:r>
        <w:rPr>
          <w:lang w:val="fr-FR"/>
        </w:rPr>
        <w:t>Après :</w:t>
      </w:r>
    </w:p>
    <w:p w14:paraId="3DC60132" w14:textId="61537FF6" w:rsidR="0058329E" w:rsidRDefault="0058329E" w:rsidP="00060B03">
      <w:pPr>
        <w:rPr>
          <w:lang w:val="fr-FR"/>
        </w:rPr>
      </w:pPr>
      <w:r>
        <w:rPr>
          <w:noProof/>
          <w:lang w:val="fr-FR"/>
        </w:rPr>
        <w:drawing>
          <wp:inline distT="0" distB="0" distL="0" distR="0" wp14:anchorId="5B60E6A5" wp14:editId="2C815BE6">
            <wp:extent cx="3893827" cy="2382473"/>
            <wp:effectExtent l="0" t="0" r="508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08246" cy="2391295"/>
                    </a:xfrm>
                    <a:prstGeom prst="rect">
                      <a:avLst/>
                    </a:prstGeom>
                  </pic:spPr>
                </pic:pic>
              </a:graphicData>
            </a:graphic>
          </wp:inline>
        </w:drawing>
      </w:r>
    </w:p>
    <w:p w14:paraId="087F98EB" w14:textId="77777777" w:rsidR="0058329E" w:rsidRDefault="0058329E" w:rsidP="00060B03">
      <w:pPr>
        <w:rPr>
          <w:lang w:val="fr-FR"/>
        </w:rPr>
      </w:pPr>
    </w:p>
    <w:p w14:paraId="1E4D3EEC" w14:textId="28B7A544" w:rsidR="0058329E" w:rsidRDefault="0058329E" w:rsidP="00060B03">
      <w:pPr>
        <w:rPr>
          <w:lang w:val="fr-FR"/>
        </w:rPr>
      </w:pPr>
      <w:r>
        <w:rPr>
          <w:noProof/>
          <w:lang w:val="fr-FR"/>
        </w:rPr>
        <w:lastRenderedPageBreak/>
        <w:drawing>
          <wp:inline distT="0" distB="0" distL="0" distR="0" wp14:anchorId="2075FBA7" wp14:editId="694408D6">
            <wp:extent cx="3917659" cy="2412541"/>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33932" cy="2422562"/>
                    </a:xfrm>
                    <a:prstGeom prst="rect">
                      <a:avLst/>
                    </a:prstGeom>
                  </pic:spPr>
                </pic:pic>
              </a:graphicData>
            </a:graphic>
          </wp:inline>
        </w:drawing>
      </w:r>
    </w:p>
    <w:p w14:paraId="284BEC09" w14:textId="03AACFF1" w:rsidR="000E253A" w:rsidRDefault="000E253A" w:rsidP="00060B03">
      <w:pPr>
        <w:rPr>
          <w:lang w:val="fr-FR"/>
        </w:rPr>
      </w:pPr>
    </w:p>
    <w:p w14:paraId="4AF80CA5" w14:textId="77777777" w:rsidR="000E253A" w:rsidRDefault="000E253A" w:rsidP="00060B03">
      <w:pPr>
        <w:rPr>
          <w:lang w:val="fr-FR"/>
        </w:rPr>
      </w:pPr>
    </w:p>
    <w:p w14:paraId="31D08CD5" w14:textId="4F000FD5" w:rsidR="000E253A" w:rsidRDefault="000E253A" w:rsidP="000E253A">
      <w:pPr>
        <w:pStyle w:val="Heading3"/>
        <w:rPr>
          <w:lang w:val="fr-FR"/>
        </w:rPr>
      </w:pPr>
      <w:r>
        <w:rPr>
          <w:lang w:val="fr-FR"/>
        </w:rPr>
        <w:t>5.Eleminer les silences trop petits </w:t>
      </w:r>
      <w:r w:rsidR="009B5EEA">
        <w:rPr>
          <w:lang w:val="fr-FR"/>
        </w:rPr>
        <w:t xml:space="preserve">et ajouter des </w:t>
      </w:r>
      <w:proofErr w:type="gramStart"/>
      <w:r w:rsidR="009B5EEA">
        <w:rPr>
          <w:lang w:val="fr-FR"/>
        </w:rPr>
        <w:t>marges</w:t>
      </w:r>
      <w:r>
        <w:rPr>
          <w:lang w:val="fr-FR"/>
        </w:rPr>
        <w:t>:</w:t>
      </w:r>
      <w:proofErr w:type="gramEnd"/>
    </w:p>
    <w:p w14:paraId="3DBFA7F6" w14:textId="6D7389C2" w:rsidR="000E253A" w:rsidRPr="000E253A" w:rsidRDefault="009B5EEA" w:rsidP="000E253A">
      <w:pPr>
        <w:rPr>
          <w:lang w:val="fr-FR"/>
        </w:rPr>
      </w:pPr>
      <w:r>
        <w:rPr>
          <w:noProof/>
          <w:lang w:val="fr-FR"/>
        </w:rPr>
        <w:drawing>
          <wp:inline distT="0" distB="0" distL="0" distR="0" wp14:anchorId="410D9BD7" wp14:editId="489646A0">
            <wp:extent cx="5943600" cy="13436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6">
                      <a:extLst>
                        <a:ext uri="{28A0092B-C50C-407E-A947-70E740481C1C}">
                          <a14:useLocalDpi xmlns:a14="http://schemas.microsoft.com/office/drawing/2010/main" val="0"/>
                        </a:ext>
                      </a:extLst>
                    </a:blip>
                    <a:stretch>
                      <a:fillRect/>
                    </a:stretch>
                  </pic:blipFill>
                  <pic:spPr>
                    <a:xfrm>
                      <a:off x="0" y="0"/>
                      <a:ext cx="5943600" cy="1343660"/>
                    </a:xfrm>
                    <a:prstGeom prst="rect">
                      <a:avLst/>
                    </a:prstGeom>
                  </pic:spPr>
                </pic:pic>
              </a:graphicData>
            </a:graphic>
          </wp:inline>
        </w:drawing>
      </w:r>
      <w:r>
        <w:rPr>
          <w:noProof/>
          <w:lang w:val="fr-FR"/>
        </w:rPr>
        <w:drawing>
          <wp:inline distT="0" distB="0" distL="0" distR="0" wp14:anchorId="0478CDF1" wp14:editId="17F9F921">
            <wp:extent cx="5943600" cy="12687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7">
                      <a:extLst>
                        <a:ext uri="{28A0092B-C50C-407E-A947-70E740481C1C}">
                          <a14:useLocalDpi xmlns:a14="http://schemas.microsoft.com/office/drawing/2010/main" val="0"/>
                        </a:ext>
                      </a:extLst>
                    </a:blip>
                    <a:stretch>
                      <a:fillRect/>
                    </a:stretch>
                  </pic:blipFill>
                  <pic:spPr>
                    <a:xfrm>
                      <a:off x="0" y="0"/>
                      <a:ext cx="5943600" cy="1268730"/>
                    </a:xfrm>
                    <a:prstGeom prst="rect">
                      <a:avLst/>
                    </a:prstGeom>
                  </pic:spPr>
                </pic:pic>
              </a:graphicData>
            </a:graphic>
          </wp:inline>
        </w:drawing>
      </w:r>
    </w:p>
    <w:p w14:paraId="456DF1B5" w14:textId="6E26F977" w:rsidR="000E253A" w:rsidRDefault="009B5EEA" w:rsidP="000E253A">
      <w:pPr>
        <w:rPr>
          <w:lang w:val="fr-FR"/>
        </w:rPr>
      </w:pPr>
      <w:r>
        <w:rPr>
          <w:lang w:val="fr-FR"/>
        </w:rPr>
        <w:t>Finalement notre liste points serra composée uniquement des éléments = ou &gt; de silence_min_len.</w:t>
      </w:r>
    </w:p>
    <w:p w14:paraId="683D4A22" w14:textId="1251E221" w:rsidR="009B5EEA" w:rsidRDefault="009B5EEA" w:rsidP="000E253A">
      <w:pPr>
        <w:rPr>
          <w:lang w:val="fr-FR"/>
        </w:rPr>
      </w:pPr>
    </w:p>
    <w:p w14:paraId="6A5CD56A" w14:textId="06744403" w:rsidR="009B5EEA" w:rsidRDefault="009B5EEA" w:rsidP="000E253A">
      <w:pPr>
        <w:rPr>
          <w:lang w:val="fr-FR"/>
        </w:rPr>
      </w:pPr>
    </w:p>
    <w:p w14:paraId="3561EE46" w14:textId="08FEBC57" w:rsidR="009B5EEA" w:rsidRDefault="009B5EEA" w:rsidP="000E253A">
      <w:pPr>
        <w:rPr>
          <w:lang w:val="fr-FR"/>
        </w:rPr>
      </w:pPr>
    </w:p>
    <w:p w14:paraId="2F8BFEF8" w14:textId="28C12DC3" w:rsidR="009B5EEA" w:rsidRDefault="009B5EEA" w:rsidP="000E253A">
      <w:pPr>
        <w:rPr>
          <w:lang w:val="fr-FR"/>
        </w:rPr>
      </w:pPr>
    </w:p>
    <w:p w14:paraId="16055820" w14:textId="4AB65173" w:rsidR="009B5EEA" w:rsidRDefault="009B5EEA" w:rsidP="009B5EEA">
      <w:pPr>
        <w:pStyle w:val="Heading2"/>
        <w:rPr>
          <w:lang w:val="fr-FR"/>
        </w:rPr>
      </w:pPr>
      <w:r>
        <w:rPr>
          <w:lang w:val="fr-FR"/>
        </w:rPr>
        <w:lastRenderedPageBreak/>
        <w:t>Écrire le fichier WAV avec les silences supprimés :</w:t>
      </w:r>
    </w:p>
    <w:p w14:paraId="496C262E" w14:textId="77777777" w:rsidR="002C0DF0" w:rsidRDefault="002C0DF0" w:rsidP="002C0DF0">
      <w:pPr>
        <w:pStyle w:val="HTMLPreformatted"/>
        <w:shd w:val="clear" w:color="auto" w:fill="282C34"/>
        <w:rPr>
          <w:color w:val="BBBBBB"/>
        </w:rPr>
      </w:pPr>
      <w:r>
        <w:rPr>
          <w:i/>
          <w:iCs/>
          <w:color w:val="D55FDE"/>
        </w:rPr>
        <w:t xml:space="preserve">def </w:t>
      </w:r>
      <w:r>
        <w:rPr>
          <w:color w:val="61AFEF"/>
        </w:rPr>
        <w:t>wave_file_write</w:t>
      </w:r>
      <w:r>
        <w:rPr>
          <w:color w:val="BBBBBB"/>
        </w:rPr>
        <w:t>(</w:t>
      </w:r>
      <w:r>
        <w:rPr>
          <w:color w:val="D19A66"/>
        </w:rPr>
        <w:t>filename</w:t>
      </w:r>
      <w:r>
        <w:rPr>
          <w:color w:val="BBBBBB"/>
        </w:rPr>
        <w:t xml:space="preserve">, </w:t>
      </w:r>
      <w:r>
        <w:rPr>
          <w:color w:val="7F8591"/>
        </w:rPr>
        <w:t>samples</w:t>
      </w:r>
      <w:r>
        <w:rPr>
          <w:color w:val="BBBBBB"/>
        </w:rPr>
        <w:t>):</w:t>
      </w:r>
      <w:r>
        <w:rPr>
          <w:color w:val="BBBBBB"/>
        </w:rPr>
        <w:br/>
        <w:t xml:space="preserve">    ww = wave.</w:t>
      </w:r>
      <w:r>
        <w:rPr>
          <w:color w:val="61AFEF"/>
        </w:rPr>
        <w:t>open</w:t>
      </w:r>
      <w:r>
        <w:rPr>
          <w:color w:val="BBBBBB"/>
        </w:rPr>
        <w:t>(</w:t>
      </w:r>
      <w:r>
        <w:rPr>
          <w:color w:val="D19A66"/>
        </w:rPr>
        <w:t>filename</w:t>
      </w:r>
      <w:r>
        <w:rPr>
          <w:color w:val="BBBBBB"/>
        </w:rPr>
        <w:t xml:space="preserve">, </w:t>
      </w:r>
      <w:r>
        <w:rPr>
          <w:color w:val="D19A66"/>
        </w:rPr>
        <w:t>mode</w:t>
      </w:r>
      <w:r>
        <w:rPr>
          <w:color w:val="BBBBBB"/>
        </w:rPr>
        <w:t>=</w:t>
      </w:r>
      <w:r>
        <w:rPr>
          <w:color w:val="89CA78"/>
        </w:rPr>
        <w:t>"wb"</w:t>
      </w:r>
      <w:r>
        <w:rPr>
          <w:color w:val="BBBBBB"/>
        </w:rPr>
        <w:t>)</w:t>
      </w:r>
    </w:p>
    <w:p w14:paraId="51A5C19B" w14:textId="77777777" w:rsidR="002C0DF0" w:rsidRDefault="002C0DF0" w:rsidP="002C0DF0">
      <w:pPr>
        <w:pStyle w:val="HTMLPreformatted"/>
        <w:shd w:val="clear" w:color="auto" w:fill="282C34"/>
        <w:rPr>
          <w:color w:val="BBBBBB"/>
        </w:rPr>
      </w:pPr>
      <w:r>
        <w:rPr>
          <w:color w:val="BBBBBB"/>
        </w:rPr>
        <w:br/>
      </w:r>
      <w:r w:rsidRPr="002C0DF0">
        <w:rPr>
          <w:color w:val="BBBBBB"/>
        </w:rPr>
        <w:t xml:space="preserve">    </w:t>
      </w:r>
      <w:r w:rsidRPr="002C0DF0">
        <w:rPr>
          <w:color w:val="BBBBBB"/>
        </w:rPr>
        <w:t>#Soit mono -&gt; ou stéréo -&gt; 2</w:t>
      </w:r>
      <w:r>
        <w:rPr>
          <w:color w:val="BBBBBB"/>
        </w:rPr>
        <w:br/>
        <w:t xml:space="preserve">    ww.</w:t>
      </w:r>
      <w:r>
        <w:rPr>
          <w:color w:val="61AFEF"/>
        </w:rPr>
        <w:t>setnchannels</w:t>
      </w:r>
      <w:r>
        <w:rPr>
          <w:color w:val="BBBBBB"/>
        </w:rPr>
        <w:t>(WAV_FORAMT_N_CHANNEL)</w:t>
      </w:r>
      <w:r w:rsidRPr="002C0DF0">
        <w:rPr>
          <w:color w:val="BBBBBB"/>
        </w:rPr>
        <w:t xml:space="preserve"> </w:t>
      </w:r>
    </w:p>
    <w:p w14:paraId="6FCFB23A" w14:textId="77777777" w:rsidR="002C0DF0" w:rsidRDefault="002C0DF0" w:rsidP="002C0DF0">
      <w:pPr>
        <w:pStyle w:val="HTMLPreformatted"/>
        <w:shd w:val="clear" w:color="auto" w:fill="282C34"/>
        <w:rPr>
          <w:color w:val="BBBBBB"/>
        </w:rPr>
      </w:pPr>
    </w:p>
    <w:p w14:paraId="04C730C0" w14:textId="77DA7B3E" w:rsidR="002C0DF0" w:rsidRDefault="002C0DF0" w:rsidP="002C0DF0">
      <w:pPr>
        <w:pStyle w:val="HTMLPreformatted"/>
        <w:shd w:val="clear" w:color="auto" w:fill="282C34"/>
        <w:rPr>
          <w:color w:val="BBBBBB"/>
        </w:rPr>
      </w:pPr>
      <w:r>
        <w:rPr>
          <w:color w:val="BBBBBB"/>
          <w:lang w:val="en-US"/>
        </w:rPr>
        <w:t xml:space="preserve">    </w:t>
      </w:r>
      <w:r w:rsidRPr="002C0DF0">
        <w:rPr>
          <w:color w:val="BBBBBB"/>
        </w:rPr>
        <w:t>#8 bits, 16bits, 32 bits etc.</w:t>
      </w:r>
      <w:r>
        <w:rPr>
          <w:color w:val="BBBBBB"/>
          <w:lang w:val="en-US"/>
        </w:rPr>
        <w:t xml:space="preserve">  Si on mets 2 alors 2 * 8 = 8 bits</w:t>
      </w:r>
      <w:r>
        <w:rPr>
          <w:color w:val="BBBBBB"/>
        </w:rPr>
        <w:br/>
        <w:t xml:space="preserve">    ww.</w:t>
      </w:r>
      <w:r>
        <w:rPr>
          <w:color w:val="61AFEF"/>
        </w:rPr>
        <w:t>setsampwidth</w:t>
      </w:r>
      <w:r>
        <w:rPr>
          <w:color w:val="BBBBBB"/>
        </w:rPr>
        <w:t>(WAV_FORMAT_SAMPLE_WIDTH</w:t>
      </w:r>
    </w:p>
    <w:p w14:paraId="13B6EE7D" w14:textId="77777777" w:rsidR="002C0DF0" w:rsidRDefault="002C0DF0" w:rsidP="002C0DF0">
      <w:pPr>
        <w:pStyle w:val="HTMLPreformatted"/>
        <w:shd w:val="clear" w:color="auto" w:fill="282C34"/>
        <w:rPr>
          <w:color w:val="BBBBBB"/>
        </w:rPr>
      </w:pPr>
    </w:p>
    <w:p w14:paraId="73596641" w14:textId="77777777" w:rsidR="002C0DF0" w:rsidRDefault="002C0DF0" w:rsidP="002C0DF0">
      <w:pPr>
        <w:pStyle w:val="HTMLPreformatted"/>
        <w:shd w:val="clear" w:color="auto" w:fill="282C34"/>
        <w:rPr>
          <w:color w:val="BBBBBB"/>
        </w:rPr>
      </w:pPr>
      <w:r>
        <w:rPr>
          <w:color w:val="BBBBBB"/>
          <w:lang w:val="en-US"/>
        </w:rPr>
        <w:t xml:space="preserve">    # Notre frame rate est 44100</w:t>
      </w:r>
      <w:r>
        <w:rPr>
          <w:color w:val="BBBBBB"/>
        </w:rPr>
        <w:tab/>
      </w:r>
      <w:r>
        <w:rPr>
          <w:color w:val="BBBBBB"/>
        </w:rPr>
        <w:tab/>
      </w:r>
      <w:r>
        <w:rPr>
          <w:color w:val="BBBBBB"/>
        </w:rPr>
        <w:br/>
        <w:t xml:space="preserve">    ww.</w:t>
      </w:r>
      <w:r>
        <w:rPr>
          <w:color w:val="61AFEF"/>
        </w:rPr>
        <w:t>setframerate</w:t>
      </w:r>
      <w:r>
        <w:rPr>
          <w:color w:val="BBBBBB"/>
        </w:rPr>
        <w:t>(WAV_FORMAT_FRAMERATE)</w:t>
      </w:r>
    </w:p>
    <w:p w14:paraId="2A5AFEA4" w14:textId="77777777" w:rsidR="002C0DF0" w:rsidRDefault="002C0DF0" w:rsidP="002C0DF0">
      <w:pPr>
        <w:pStyle w:val="HTMLPreformatted"/>
        <w:shd w:val="clear" w:color="auto" w:fill="282C34"/>
        <w:rPr>
          <w:color w:val="BBBBBB"/>
          <w:lang w:val="fr-FR"/>
        </w:rPr>
      </w:pPr>
      <w:r>
        <w:rPr>
          <w:color w:val="BBBBBB"/>
        </w:rPr>
        <w:br/>
      </w:r>
      <w:r w:rsidRPr="002C0DF0">
        <w:rPr>
          <w:color w:val="BBBBBB"/>
          <w:lang w:val="fr-FR"/>
        </w:rPr>
        <w:t xml:space="preserve">    #Les fonctions dessous prenne</w:t>
      </w:r>
      <w:r>
        <w:rPr>
          <w:color w:val="BBBBBB"/>
          <w:lang w:val="fr-FR"/>
        </w:rPr>
        <w:t>nt les data, les samples.</w:t>
      </w:r>
    </w:p>
    <w:p w14:paraId="54A7C5C7" w14:textId="77777777" w:rsidR="002C0DF0" w:rsidRDefault="002C0DF0" w:rsidP="002C0DF0">
      <w:pPr>
        <w:pStyle w:val="HTMLPreformatted"/>
        <w:shd w:val="clear" w:color="auto" w:fill="282C34"/>
        <w:rPr>
          <w:color w:val="BBBBBB"/>
          <w:lang w:val="en-US"/>
        </w:rPr>
      </w:pPr>
      <w:r w:rsidRPr="002C0DF0">
        <w:rPr>
          <w:color w:val="BBBBBB"/>
          <w:lang w:val="en-US"/>
        </w:rPr>
        <w:t xml:space="preserve">    </w:t>
      </w:r>
    </w:p>
    <w:p w14:paraId="578A8670" w14:textId="77777777" w:rsidR="002C0DF0" w:rsidRDefault="002C0DF0" w:rsidP="002C0DF0">
      <w:pPr>
        <w:pStyle w:val="HTMLPreformatted"/>
        <w:shd w:val="clear" w:color="auto" w:fill="282C34"/>
        <w:rPr>
          <w:color w:val="BBBBBB"/>
        </w:rPr>
      </w:pPr>
      <w:r w:rsidRPr="002C0DF0">
        <w:rPr>
          <w:color w:val="BBBBBB"/>
          <w:lang w:val="fr-FR"/>
        </w:rPr>
        <w:t xml:space="preserve">    #Le nombre de frames</w:t>
      </w:r>
      <w:r>
        <w:rPr>
          <w:color w:val="BBBBBB"/>
        </w:rPr>
        <w:br/>
        <w:t xml:space="preserve">    </w:t>
      </w:r>
      <w:proofErr w:type="gramStart"/>
      <w:r>
        <w:rPr>
          <w:color w:val="BBBBBB"/>
        </w:rPr>
        <w:t>ww.</w:t>
      </w:r>
      <w:r>
        <w:rPr>
          <w:color w:val="61AFEF"/>
        </w:rPr>
        <w:t>setnframes</w:t>
      </w:r>
      <w:proofErr w:type="gramEnd"/>
      <w:r>
        <w:rPr>
          <w:color w:val="BBBBBB"/>
        </w:rPr>
        <w:t>()</w:t>
      </w:r>
    </w:p>
    <w:p w14:paraId="1ACD0B11" w14:textId="77777777" w:rsidR="002C0DF0" w:rsidRDefault="002C0DF0" w:rsidP="002C0DF0">
      <w:pPr>
        <w:pStyle w:val="HTMLPreformatted"/>
        <w:shd w:val="clear" w:color="auto" w:fill="282C34"/>
        <w:rPr>
          <w:color w:val="BBBBBB"/>
          <w:lang w:val="en-US"/>
        </w:rPr>
      </w:pPr>
      <w:r>
        <w:rPr>
          <w:color w:val="BBBBBB"/>
          <w:lang w:val="en-US"/>
        </w:rPr>
        <w:t xml:space="preserve">    </w:t>
      </w:r>
    </w:p>
    <w:p w14:paraId="73922AB6" w14:textId="179EF15B" w:rsidR="002C0DF0" w:rsidRDefault="002C0DF0" w:rsidP="002C0DF0">
      <w:pPr>
        <w:pStyle w:val="HTMLPreformatted"/>
        <w:shd w:val="clear" w:color="auto" w:fill="282C34"/>
        <w:rPr>
          <w:color w:val="BBBBBB"/>
        </w:rPr>
      </w:pPr>
      <w:r w:rsidRPr="002C0DF0">
        <w:rPr>
          <w:color w:val="BBBBBB"/>
          <w:lang w:val="fr-FR"/>
        </w:rPr>
        <w:t xml:space="preserve">    #Ecrire toutes les data en une seul </w:t>
      </w:r>
      <w:r>
        <w:rPr>
          <w:color w:val="BBBBBB"/>
          <w:lang w:val="fr-FR"/>
        </w:rPr>
        <w:t xml:space="preserve">fois de manière brute </w:t>
      </w:r>
      <w:r>
        <w:rPr>
          <w:color w:val="BBBBBB"/>
        </w:rPr>
        <w:br/>
        <w:t xml:space="preserve">    </w:t>
      </w:r>
      <w:proofErr w:type="gramStart"/>
      <w:r>
        <w:rPr>
          <w:color w:val="BBBBBB"/>
        </w:rPr>
        <w:t>ww.</w:t>
      </w:r>
      <w:r>
        <w:rPr>
          <w:color w:val="61AFEF"/>
        </w:rPr>
        <w:t>writeframesraw</w:t>
      </w:r>
      <w:proofErr w:type="gramEnd"/>
      <w:r>
        <w:rPr>
          <w:color w:val="BBBBBB"/>
        </w:rPr>
        <w:t>()</w:t>
      </w:r>
      <w:r>
        <w:rPr>
          <w:color w:val="BBBBBB"/>
        </w:rPr>
        <w:br/>
      </w:r>
      <w:r>
        <w:rPr>
          <w:color w:val="BBBBBB"/>
        </w:rPr>
        <w:br/>
        <w:t xml:space="preserve">    ww.</w:t>
      </w:r>
      <w:r>
        <w:rPr>
          <w:color w:val="61AFEF"/>
        </w:rPr>
        <w:t>close</w:t>
      </w:r>
      <w:r>
        <w:rPr>
          <w:color w:val="BBBBBB"/>
        </w:rPr>
        <w:t>()</w:t>
      </w:r>
    </w:p>
    <w:p w14:paraId="4F5F89BC" w14:textId="77777777" w:rsidR="009B5EEA" w:rsidRPr="002C0DF0" w:rsidRDefault="009B5EEA" w:rsidP="009B5EEA">
      <w:pPr>
        <w:rPr>
          <w:lang w:val="en-AL"/>
        </w:rPr>
      </w:pPr>
    </w:p>
    <w:p w14:paraId="349972E1" w14:textId="77777777" w:rsidR="009B5EEA" w:rsidRPr="002C0DF0" w:rsidRDefault="009B5EEA" w:rsidP="009B5EEA">
      <w:pPr>
        <w:rPr>
          <w:lang w:val="fr-FR"/>
        </w:rPr>
      </w:pPr>
    </w:p>
    <w:p w14:paraId="1A5C7679" w14:textId="1B172F54" w:rsidR="009B5EEA" w:rsidRDefault="002C0DF0" w:rsidP="000E253A">
      <w:pPr>
        <w:rPr>
          <w:lang w:val="fr-FR"/>
        </w:rPr>
      </w:pPr>
      <w:r>
        <w:rPr>
          <w:noProof/>
          <w:lang w:val="fr-FR"/>
        </w:rPr>
        <w:drawing>
          <wp:inline distT="0" distB="0" distL="0" distR="0" wp14:anchorId="7E5EDE43" wp14:editId="27C5F0FC">
            <wp:extent cx="5943600" cy="1729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14:paraId="637F57D2" w14:textId="0BA404FD" w:rsidR="000B4A38" w:rsidRDefault="000B4A38" w:rsidP="000E253A">
      <w:pPr>
        <w:rPr>
          <w:lang w:val="fr-FR"/>
        </w:rPr>
      </w:pPr>
    </w:p>
    <w:p w14:paraId="2E600613" w14:textId="34D5C82A" w:rsidR="000B4A38" w:rsidRDefault="000B4A38" w:rsidP="000E253A">
      <w:pPr>
        <w:rPr>
          <w:lang w:val="fr-FR"/>
        </w:rPr>
      </w:pPr>
    </w:p>
    <w:p w14:paraId="086CD51E" w14:textId="52389BEA" w:rsidR="000B4A38" w:rsidRDefault="000B4A38" w:rsidP="000E253A">
      <w:pPr>
        <w:rPr>
          <w:lang w:val="fr-FR"/>
        </w:rPr>
      </w:pPr>
    </w:p>
    <w:p w14:paraId="60C24CCD" w14:textId="19094ACA" w:rsidR="000B4A38" w:rsidRDefault="000B4A38" w:rsidP="000E253A">
      <w:pPr>
        <w:rPr>
          <w:lang w:val="fr-FR"/>
        </w:rPr>
      </w:pPr>
    </w:p>
    <w:p w14:paraId="1486D398" w14:textId="13702824" w:rsidR="000B4A38" w:rsidRDefault="000B4A38" w:rsidP="000E253A">
      <w:pPr>
        <w:rPr>
          <w:lang w:val="fr-FR"/>
        </w:rPr>
      </w:pPr>
    </w:p>
    <w:p w14:paraId="50C0B037" w14:textId="0B34FE3B" w:rsidR="000B4A38" w:rsidRDefault="000B4A38" w:rsidP="000E253A">
      <w:pPr>
        <w:rPr>
          <w:lang w:val="fr-FR"/>
        </w:rPr>
      </w:pPr>
    </w:p>
    <w:p w14:paraId="0B09E585" w14:textId="15B6C8C1" w:rsidR="000B4A38" w:rsidRDefault="000B4A38" w:rsidP="000E253A">
      <w:pPr>
        <w:rPr>
          <w:lang w:val="fr-FR"/>
        </w:rPr>
      </w:pPr>
    </w:p>
    <w:p w14:paraId="204058C0" w14:textId="77777777" w:rsidR="000B4A38" w:rsidRDefault="000B4A38" w:rsidP="000E253A">
      <w:pPr>
        <w:rPr>
          <w:lang w:val="fr-FR"/>
        </w:rPr>
      </w:pPr>
    </w:p>
    <w:p w14:paraId="03774087" w14:textId="77777777" w:rsidR="000B4A38" w:rsidRDefault="000B4A38" w:rsidP="000B4A38">
      <w:pPr>
        <w:pStyle w:val="HTMLPreformatted"/>
        <w:shd w:val="clear" w:color="auto" w:fill="282C34"/>
        <w:rPr>
          <w:color w:val="BBBBBB"/>
        </w:rPr>
      </w:pPr>
      <w:r>
        <w:rPr>
          <w:color w:val="BBBBBB"/>
        </w:rPr>
        <w:lastRenderedPageBreak/>
        <w:br/>
      </w:r>
      <w:r>
        <w:rPr>
          <w:i/>
          <w:iCs/>
          <w:color w:val="D55FDE"/>
        </w:rPr>
        <w:t xml:space="preserve">def </w:t>
      </w:r>
      <w:r>
        <w:rPr>
          <w:color w:val="61AFEF"/>
        </w:rPr>
        <w:t>get_bytes_sample_from_16bits_sample</w:t>
      </w:r>
      <w:r>
        <w:rPr>
          <w:color w:val="BBBBBB"/>
        </w:rPr>
        <w:t>(</w:t>
      </w:r>
      <w:r>
        <w:rPr>
          <w:color w:val="D19A66"/>
        </w:rPr>
        <w:t>sample_16bits</w:t>
      </w:r>
      <w:r>
        <w:rPr>
          <w:color w:val="BBBBBB"/>
        </w:rPr>
        <w:t>):</w:t>
      </w:r>
      <w:r>
        <w:rPr>
          <w:color w:val="BBBBBB"/>
        </w:rPr>
        <w:br/>
        <w:t xml:space="preserve">    unsigned_sample = </w:t>
      </w:r>
      <w:r>
        <w:rPr>
          <w:color w:val="D19A66"/>
        </w:rPr>
        <w:t>sample_16bits</w:t>
      </w:r>
      <w:r>
        <w:rPr>
          <w:color w:val="D19A66"/>
        </w:rPr>
        <w:br/>
        <w:t xml:space="preserve">    </w:t>
      </w:r>
      <w:r>
        <w:rPr>
          <w:i/>
          <w:iCs/>
          <w:color w:val="D55FDE"/>
        </w:rPr>
        <w:t xml:space="preserve">if </w:t>
      </w:r>
      <w:r>
        <w:rPr>
          <w:color w:val="D19A66"/>
        </w:rPr>
        <w:t xml:space="preserve">sample_16bits </w:t>
      </w:r>
      <w:r>
        <w:rPr>
          <w:color w:val="BBBBBB"/>
        </w:rPr>
        <w:t xml:space="preserve">&lt; </w:t>
      </w:r>
      <w:r>
        <w:rPr>
          <w:color w:val="D19A66"/>
        </w:rPr>
        <w:t>0</w:t>
      </w:r>
      <w:r>
        <w:rPr>
          <w:color w:val="BBBBBB"/>
        </w:rPr>
        <w:t>:</w:t>
      </w:r>
      <w:r>
        <w:rPr>
          <w:color w:val="BBBBBB"/>
        </w:rPr>
        <w:br/>
        <w:t xml:space="preserve">        unsigned_sample = </w:t>
      </w:r>
      <w:r>
        <w:rPr>
          <w:color w:val="D19A66"/>
        </w:rPr>
        <w:t xml:space="preserve">sample_16bits </w:t>
      </w:r>
      <w:r>
        <w:rPr>
          <w:color w:val="BBBBBB"/>
        </w:rPr>
        <w:t xml:space="preserve">+ </w:t>
      </w:r>
      <w:r>
        <w:rPr>
          <w:color w:val="D19A66"/>
        </w:rPr>
        <w:t>65536</w:t>
      </w:r>
      <w:r>
        <w:rPr>
          <w:color w:val="D19A66"/>
        </w:rPr>
        <w:br/>
        <w:t xml:space="preserve">    </w:t>
      </w:r>
      <w:r>
        <w:rPr>
          <w:i/>
          <w:iCs/>
          <w:color w:val="5C6370"/>
        </w:rPr>
        <w:t># 210 = (0 x 256) + 210</w:t>
      </w:r>
      <w:r>
        <w:rPr>
          <w:i/>
          <w:iCs/>
          <w:color w:val="5C6370"/>
        </w:rPr>
        <w:br/>
        <w:t xml:space="preserve">    #</w:t>
      </w:r>
      <w:r>
        <w:rPr>
          <w:i/>
          <w:iCs/>
          <w:color w:val="5C6370"/>
        </w:rPr>
        <w:br/>
        <w:t xml:space="preserve">    # 210  0</w:t>
      </w:r>
      <w:r>
        <w:rPr>
          <w:i/>
          <w:iCs/>
          <w:color w:val="5C6370"/>
        </w:rPr>
        <w:br/>
      </w:r>
      <w:r>
        <w:rPr>
          <w:i/>
          <w:iCs/>
          <w:color w:val="5C6370"/>
        </w:rPr>
        <w:br/>
        <w:t xml:space="preserve">    # 500 = (1 x 256) + 244</w:t>
      </w:r>
      <w:r>
        <w:rPr>
          <w:i/>
          <w:iCs/>
          <w:color w:val="5C6370"/>
        </w:rPr>
        <w:br/>
        <w:t xml:space="preserve">    </w:t>
      </w:r>
      <w:r>
        <w:rPr>
          <w:color w:val="BBBBBB"/>
        </w:rPr>
        <w:t>byte_ms = unsigned_sample//</w:t>
      </w:r>
      <w:r>
        <w:rPr>
          <w:color w:val="D19A66"/>
        </w:rPr>
        <w:t>256</w:t>
      </w:r>
      <w:r>
        <w:rPr>
          <w:color w:val="D19A66"/>
        </w:rPr>
        <w:br/>
        <w:t xml:space="preserve">    </w:t>
      </w:r>
      <w:r>
        <w:rPr>
          <w:color w:val="BBBBBB"/>
        </w:rPr>
        <w:t>byte_ls = unsigned_sample-byte_ms*</w:t>
      </w:r>
      <w:r>
        <w:rPr>
          <w:color w:val="D19A66"/>
        </w:rPr>
        <w:t>256</w:t>
      </w:r>
      <w:r>
        <w:rPr>
          <w:color w:val="D19A66"/>
        </w:rPr>
        <w:br/>
        <w:t xml:space="preserve">    </w:t>
      </w:r>
      <w:r>
        <w:rPr>
          <w:i/>
          <w:iCs/>
          <w:color w:val="D55FDE"/>
        </w:rPr>
        <w:t xml:space="preserve">return </w:t>
      </w:r>
      <w:r>
        <w:rPr>
          <w:color w:val="BBBBBB"/>
        </w:rPr>
        <w:t>byte_ls, byte_ms</w:t>
      </w:r>
      <w:r>
        <w:rPr>
          <w:color w:val="BBBBBB"/>
        </w:rPr>
        <w:br/>
      </w:r>
      <w:r>
        <w:rPr>
          <w:color w:val="BBBBBB"/>
        </w:rPr>
        <w:br/>
      </w:r>
      <w:r>
        <w:rPr>
          <w:i/>
          <w:iCs/>
          <w:color w:val="D55FDE"/>
        </w:rPr>
        <w:t xml:space="preserve">def </w:t>
      </w:r>
      <w:r>
        <w:rPr>
          <w:color w:val="61AFEF"/>
        </w:rPr>
        <w:t>get_bytes_samples_from_16bits_samples</w:t>
      </w:r>
      <w:r>
        <w:rPr>
          <w:color w:val="BBBBBB"/>
        </w:rPr>
        <w:t>(</w:t>
      </w:r>
      <w:r>
        <w:rPr>
          <w:color w:val="D19A66"/>
        </w:rPr>
        <w:t>samples_16bits</w:t>
      </w:r>
      <w:r>
        <w:rPr>
          <w:color w:val="BBBBBB"/>
        </w:rPr>
        <w:t>):</w:t>
      </w:r>
      <w:r>
        <w:rPr>
          <w:color w:val="BBBBBB"/>
        </w:rPr>
        <w:br/>
        <w:t xml:space="preserve">    bytes = []</w:t>
      </w:r>
      <w:r>
        <w:rPr>
          <w:color w:val="BBBBBB"/>
        </w:rPr>
        <w:br/>
        <w:t xml:space="preserve">    </w:t>
      </w:r>
      <w:r>
        <w:rPr>
          <w:i/>
          <w:iCs/>
          <w:color w:val="D55FDE"/>
        </w:rPr>
        <w:t xml:space="preserve">for </w:t>
      </w:r>
      <w:r>
        <w:rPr>
          <w:color w:val="BBBBBB"/>
        </w:rPr>
        <w:t xml:space="preserve">s </w:t>
      </w:r>
      <w:r>
        <w:rPr>
          <w:i/>
          <w:iCs/>
          <w:color w:val="D55FDE"/>
        </w:rPr>
        <w:t xml:space="preserve">in </w:t>
      </w:r>
      <w:r>
        <w:rPr>
          <w:color w:val="D19A66"/>
        </w:rPr>
        <w:t>samples_16bits</w:t>
      </w:r>
      <w:r>
        <w:rPr>
          <w:color w:val="BBBBBB"/>
        </w:rPr>
        <w:t>:</w:t>
      </w:r>
      <w:r>
        <w:rPr>
          <w:color w:val="BBBBBB"/>
        </w:rPr>
        <w:br/>
        <w:t xml:space="preserve">        ls, ms = </w:t>
      </w:r>
      <w:r>
        <w:rPr>
          <w:color w:val="61AFEF"/>
        </w:rPr>
        <w:t>get_bytes_sample_from_16bits_sample</w:t>
      </w:r>
      <w:r>
        <w:rPr>
          <w:color w:val="BBBBBB"/>
        </w:rPr>
        <w:t>(s)</w:t>
      </w:r>
      <w:r>
        <w:rPr>
          <w:color w:val="BBBBBB"/>
        </w:rPr>
        <w:br/>
        <w:t xml:space="preserve">        bytes.</w:t>
      </w:r>
      <w:r>
        <w:rPr>
          <w:color w:val="61AFEF"/>
        </w:rPr>
        <w:t>append</w:t>
      </w:r>
      <w:r>
        <w:rPr>
          <w:color w:val="BBBBBB"/>
        </w:rPr>
        <w:t>(ls)</w:t>
      </w:r>
      <w:r>
        <w:rPr>
          <w:color w:val="BBBBBB"/>
        </w:rPr>
        <w:br/>
        <w:t xml:space="preserve">        bytes.</w:t>
      </w:r>
      <w:r>
        <w:rPr>
          <w:color w:val="61AFEF"/>
        </w:rPr>
        <w:t>append</w:t>
      </w:r>
      <w:r>
        <w:rPr>
          <w:color w:val="BBBBBB"/>
        </w:rPr>
        <w:t>(ms)</w:t>
      </w:r>
      <w:r>
        <w:rPr>
          <w:color w:val="BBBBBB"/>
        </w:rPr>
        <w:br/>
        <w:t xml:space="preserve">    </w:t>
      </w:r>
      <w:r>
        <w:rPr>
          <w:i/>
          <w:iCs/>
          <w:color w:val="D55FDE"/>
        </w:rPr>
        <w:t xml:space="preserve">return </w:t>
      </w:r>
      <w:r>
        <w:rPr>
          <w:color w:val="BBBBBB"/>
        </w:rPr>
        <w:t>bytes</w:t>
      </w:r>
    </w:p>
    <w:p w14:paraId="1B038BDA" w14:textId="5F997FE9" w:rsidR="000B4A38" w:rsidRDefault="000B4A38" w:rsidP="000E253A">
      <w:pPr>
        <w:rPr>
          <w:lang w:val="en-AL"/>
        </w:rPr>
      </w:pPr>
    </w:p>
    <w:p w14:paraId="1ECCF666" w14:textId="6CCCEED4" w:rsidR="000B4A38" w:rsidRDefault="000B4A38" w:rsidP="000E253A">
      <w:pPr>
        <w:rPr>
          <w:lang w:val="en-AL"/>
        </w:rPr>
      </w:pPr>
    </w:p>
    <w:p w14:paraId="0CF320EC" w14:textId="0B046E40" w:rsidR="005D1E8B" w:rsidRDefault="005D1E8B" w:rsidP="005D1E8B">
      <w:pPr>
        <w:pStyle w:val="Heading1"/>
      </w:pPr>
      <w:r>
        <w:t>Organisation des fonctions et V2</w:t>
      </w:r>
    </w:p>
    <w:p w14:paraId="440631AA" w14:textId="77ABCA3F" w:rsidR="005D1E8B" w:rsidRDefault="001D624F" w:rsidP="005D1E8B">
      <w:pPr>
        <w:rPr>
          <w:lang w:val="fr-FR"/>
        </w:rPr>
      </w:pPr>
      <w:r w:rsidRPr="001D624F">
        <w:rPr>
          <w:lang w:val="fr-FR"/>
        </w:rPr>
        <w:t>Il est possible d’exécuter du python depuis le t</w:t>
      </w:r>
      <w:r>
        <w:rPr>
          <w:lang w:val="fr-FR"/>
        </w:rPr>
        <w:t>erminal en se plaçant sur le bon répertoire et :</w:t>
      </w:r>
    </w:p>
    <w:p w14:paraId="4FE30C98" w14:textId="147ACDB2" w:rsidR="001D624F" w:rsidRDefault="001D624F" w:rsidP="005D1E8B">
      <w:pPr>
        <w:rPr>
          <w:lang w:val="fr-FR"/>
        </w:rPr>
      </w:pPr>
      <w:r>
        <w:rPr>
          <w:noProof/>
          <w:lang w:val="fr-FR"/>
        </w:rPr>
        <w:drawing>
          <wp:inline distT="0" distB="0" distL="0" distR="0" wp14:anchorId="4543EBE3" wp14:editId="2F575FB6">
            <wp:extent cx="5943600" cy="29552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inline>
        </w:drawing>
      </w:r>
    </w:p>
    <w:p w14:paraId="4631F46A" w14:textId="057A5CAE" w:rsidR="001D624F" w:rsidRDefault="001D624F" w:rsidP="005D1E8B">
      <w:pPr>
        <w:rPr>
          <w:lang w:val="fr-FR"/>
        </w:rPr>
      </w:pPr>
    </w:p>
    <w:p w14:paraId="42422E57" w14:textId="613EDECD" w:rsidR="001D624F" w:rsidRDefault="001D624F" w:rsidP="005D1E8B">
      <w:pPr>
        <w:rPr>
          <w:lang w:val="fr-FR"/>
        </w:rPr>
      </w:pPr>
      <w:r>
        <w:rPr>
          <w:noProof/>
          <w:lang w:val="fr-FR"/>
        </w:rPr>
        <w:drawing>
          <wp:inline distT="0" distB="0" distL="0" distR="0" wp14:anchorId="20D78D5B" wp14:editId="634ECDED">
            <wp:extent cx="5943600" cy="45180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518025"/>
                    </a:xfrm>
                    <a:prstGeom prst="rect">
                      <a:avLst/>
                    </a:prstGeom>
                  </pic:spPr>
                </pic:pic>
              </a:graphicData>
            </a:graphic>
          </wp:inline>
        </w:drawing>
      </w:r>
    </w:p>
    <w:p w14:paraId="43F65948" w14:textId="6374B222" w:rsidR="001D624F" w:rsidRDefault="001D624F" w:rsidP="005D1E8B">
      <w:pPr>
        <w:rPr>
          <w:lang w:val="fr-FR"/>
        </w:rPr>
      </w:pPr>
      <w:r>
        <w:rPr>
          <w:noProof/>
          <w:lang w:val="fr-FR"/>
        </w:rPr>
        <w:lastRenderedPageBreak/>
        <w:drawing>
          <wp:inline distT="0" distB="0" distL="0" distR="0" wp14:anchorId="5B14AE61" wp14:editId="69D9CC04">
            <wp:extent cx="5943600" cy="40913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091305"/>
                    </a:xfrm>
                    <a:prstGeom prst="rect">
                      <a:avLst/>
                    </a:prstGeom>
                  </pic:spPr>
                </pic:pic>
              </a:graphicData>
            </a:graphic>
          </wp:inline>
        </w:drawing>
      </w:r>
    </w:p>
    <w:p w14:paraId="0EE2A5C9" w14:textId="77777777" w:rsidR="001D624F" w:rsidRPr="001D624F" w:rsidRDefault="001D624F" w:rsidP="005D1E8B">
      <w:pPr>
        <w:rPr>
          <w:lang w:val="fr-FR"/>
        </w:rPr>
      </w:pPr>
    </w:p>
    <w:sectPr w:rsidR="001D624F" w:rsidRPr="001D624F">
      <w:footerReference w:type="default" r:id="rId52"/>
      <w:pgSz w:w="12240" w:h="15840"/>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A623D" w14:textId="77777777" w:rsidR="00FD3E62" w:rsidRDefault="00FD3E62">
      <w:r>
        <w:separator/>
      </w:r>
    </w:p>
    <w:p w14:paraId="68778437" w14:textId="77777777" w:rsidR="00FD3E62" w:rsidRDefault="00FD3E62"/>
  </w:endnote>
  <w:endnote w:type="continuationSeparator" w:id="0">
    <w:p w14:paraId="5655B1BD" w14:textId="77777777" w:rsidR="00FD3E62" w:rsidRDefault="00FD3E62">
      <w:r>
        <w:continuationSeparator/>
      </w:r>
    </w:p>
    <w:p w14:paraId="30907E12" w14:textId="77777777" w:rsidR="00FD3E62" w:rsidRDefault="00FD3E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699706"/>
      <w:docPartObj>
        <w:docPartGallery w:val="Page Numbers (Bottom of Page)"/>
        <w:docPartUnique/>
      </w:docPartObj>
    </w:sdtPr>
    <w:sdtEndPr>
      <w:rPr>
        <w:noProof/>
      </w:rPr>
    </w:sdtEndPr>
    <w:sdtContent>
      <w:p w14:paraId="1EF10DDF" w14:textId="77777777" w:rsidR="003D71C8" w:rsidRDefault="0000000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7864D" w14:textId="77777777" w:rsidR="00FD3E62" w:rsidRDefault="00FD3E62">
      <w:r>
        <w:separator/>
      </w:r>
    </w:p>
    <w:p w14:paraId="5237F20B" w14:textId="77777777" w:rsidR="00FD3E62" w:rsidRDefault="00FD3E62"/>
  </w:footnote>
  <w:footnote w:type="continuationSeparator" w:id="0">
    <w:p w14:paraId="7E91B78B" w14:textId="77777777" w:rsidR="00FD3E62" w:rsidRDefault="00FD3E62">
      <w:r>
        <w:continuationSeparator/>
      </w:r>
    </w:p>
    <w:p w14:paraId="373B3EB1" w14:textId="77777777" w:rsidR="00FD3E62" w:rsidRDefault="00FD3E6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A077166"/>
    <w:multiLevelType w:val="hybridMultilevel"/>
    <w:tmpl w:val="83420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906CDF"/>
    <w:multiLevelType w:val="hybridMultilevel"/>
    <w:tmpl w:val="9E244A1C"/>
    <w:lvl w:ilvl="0" w:tplc="A78AD9E8">
      <w:start w:val="1"/>
      <w:numFmt w:val="bullet"/>
      <w:pStyle w:val="ListBullet"/>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9037F5"/>
    <w:multiLevelType w:val="hybridMultilevel"/>
    <w:tmpl w:val="0BCE5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AB4355"/>
    <w:multiLevelType w:val="hybridMultilevel"/>
    <w:tmpl w:val="0B203272"/>
    <w:lvl w:ilvl="0" w:tplc="CE0E85FE">
      <w:start w:val="1"/>
      <w:numFmt w:val="decimal"/>
      <w:pStyle w:val="ListNumber"/>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381903757">
    <w:abstractNumId w:val="1"/>
  </w:num>
  <w:num w:numId="2" w16cid:durableId="522324916">
    <w:abstractNumId w:val="0"/>
  </w:num>
  <w:num w:numId="3" w16cid:durableId="1072852402">
    <w:abstractNumId w:val="3"/>
  </w:num>
  <w:num w:numId="4" w16cid:durableId="1009409385">
    <w:abstractNumId w:val="5"/>
  </w:num>
  <w:num w:numId="5" w16cid:durableId="367948121">
    <w:abstractNumId w:val="2"/>
  </w:num>
  <w:num w:numId="6" w16cid:durableId="19522042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F6C"/>
    <w:rsid w:val="0001130A"/>
    <w:rsid w:val="000501FB"/>
    <w:rsid w:val="00060B03"/>
    <w:rsid w:val="000B4A38"/>
    <w:rsid w:val="000B7DA5"/>
    <w:rsid w:val="000E253A"/>
    <w:rsid w:val="000F6316"/>
    <w:rsid w:val="00105E67"/>
    <w:rsid w:val="00154560"/>
    <w:rsid w:val="001C57CE"/>
    <w:rsid w:val="001D624F"/>
    <w:rsid w:val="00212AB4"/>
    <w:rsid w:val="00216320"/>
    <w:rsid w:val="002C0DF0"/>
    <w:rsid w:val="00336884"/>
    <w:rsid w:val="003A5F5F"/>
    <w:rsid w:val="003D71C8"/>
    <w:rsid w:val="004D4038"/>
    <w:rsid w:val="005511D7"/>
    <w:rsid w:val="0058329E"/>
    <w:rsid w:val="005D1E8B"/>
    <w:rsid w:val="005E251F"/>
    <w:rsid w:val="0072661F"/>
    <w:rsid w:val="007C5A0C"/>
    <w:rsid w:val="008643BB"/>
    <w:rsid w:val="00874FA7"/>
    <w:rsid w:val="00882412"/>
    <w:rsid w:val="00960791"/>
    <w:rsid w:val="009B5EEA"/>
    <w:rsid w:val="009C5893"/>
    <w:rsid w:val="00A21B63"/>
    <w:rsid w:val="00B968E1"/>
    <w:rsid w:val="00C61F6C"/>
    <w:rsid w:val="00CF52EB"/>
    <w:rsid w:val="00E261FC"/>
    <w:rsid w:val="00E52AE8"/>
    <w:rsid w:val="00EE44FE"/>
    <w:rsid w:val="00F50C5D"/>
    <w:rsid w:val="00FD3E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E0CB53"/>
  <w15:chartTrackingRefBased/>
  <w15:docId w15:val="{841DA373-1AD9-D34B-B9FF-011336598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12" w:space="12" w:color="56152F" w:themeColor="accent4"/>
      </w:pBdr>
      <w:spacing w:before="460" w:after="480"/>
      <w:outlineLvl w:val="0"/>
    </w:pPr>
    <w:rPr>
      <w:rFonts w:asciiTheme="majorHAnsi" w:eastAsiaTheme="majorEastAsia" w:hAnsiTheme="majorHAnsi" w:cstheme="majorBidi"/>
      <w:color w:val="731C3F" w:themeColor="accent1"/>
      <w:sz w:val="40"/>
      <w:szCs w:val="32"/>
    </w:rPr>
  </w:style>
  <w:style w:type="paragraph" w:styleId="Heading2">
    <w:name w:val="heading 2"/>
    <w:basedOn w:val="Normal"/>
    <w:next w:val="Normal"/>
    <w:link w:val="Heading2Ch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Heading3">
    <w:name w:val="heading 3"/>
    <w:basedOn w:val="Normal"/>
    <w:next w:val="Normal"/>
    <w:link w:val="Heading3Char"/>
    <w:uiPriority w:val="9"/>
    <w:unhideWhenUsed/>
    <w:qFormat/>
    <w:pPr>
      <w:keepNext/>
      <w:keepLines/>
      <w:spacing w:before="460"/>
      <w:outlineLvl w:val="2"/>
    </w:pPr>
    <w:rPr>
      <w:rFonts w:asciiTheme="majorHAnsi" w:eastAsiaTheme="majorEastAsia" w:hAnsiTheme="majorHAnsi" w:cstheme="majorBidi"/>
      <w:sz w:val="40"/>
      <w:szCs w:val="24"/>
    </w:rPr>
  </w:style>
  <w:style w:type="paragraph" w:styleId="Heading4">
    <w:name w:val="heading 4"/>
    <w:basedOn w:val="Normal"/>
    <w:next w:val="Normal"/>
    <w:link w:val="Heading4Ch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Heading5">
    <w:name w:val="heading 5"/>
    <w:basedOn w:val="Normal"/>
    <w:next w:val="Normal"/>
    <w:link w:val="Heading5Ch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Heading6">
    <w:name w:val="heading 6"/>
    <w:basedOn w:val="Normal"/>
    <w:next w:val="Normal"/>
    <w:link w:val="Heading6Ch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Heading7">
    <w:name w:val="heading 7"/>
    <w:basedOn w:val="Normal"/>
    <w:next w:val="Normal"/>
    <w:link w:val="Heading7Ch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Heading8">
    <w:name w:val="heading 8"/>
    <w:basedOn w:val="Normal"/>
    <w:next w:val="Normal"/>
    <w:link w:val="Heading8Ch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Heading9">
    <w:name w:val="heading 9"/>
    <w:basedOn w:val="Normal"/>
    <w:next w:val="Normal"/>
    <w:link w:val="Heading9Ch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pPr>
      <w:numPr>
        <w:numId w:val="3"/>
      </w:numP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731C3F" w:themeColor="accent1"/>
      <w:sz w:val="40"/>
      <w:szCs w:val="32"/>
    </w:rPr>
  </w:style>
  <w:style w:type="paragraph" w:styleId="ListNumber">
    <w:name w:val="List Number"/>
    <w:basedOn w:val="Normal"/>
    <w:uiPriority w:val="9"/>
    <w:qFormat/>
    <w:pPr>
      <w:numPr>
        <w:numId w:val="4"/>
      </w:numPr>
    </w:p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paragraph" w:styleId="Title">
    <w:name w:val="Title"/>
    <w:basedOn w:val="Normal"/>
    <w:link w:val="TitleCh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customStyle="1" w:styleId="SubtitleChar">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7F7F7F" w:themeColor="text1" w:themeTint="80"/>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sz w:val="40"/>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4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62626" w:themeColor="text1" w:themeTint="D9"/>
      <w:sz w:val="3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color w:val="262626" w:themeColor="text1" w:themeTint="D9"/>
      <w:sz w:val="3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z w:val="3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sz w:val="3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semiHidden/>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customStyle="1" w:styleId="QuoteChar">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line="240" w:lineRule="auto"/>
    </w:pPr>
    <w:rPr>
      <w:i/>
      <w:iCs/>
      <w:sz w:val="24"/>
      <w:szCs w:val="18"/>
    </w:rPr>
  </w:style>
  <w:style w:type="paragraph" w:styleId="TOCHeading">
    <w:name w:val="TOC Heading"/>
    <w:basedOn w:val="Heading1"/>
    <w:next w:val="Normal"/>
    <w:uiPriority w:val="39"/>
    <w:semiHidden/>
    <w:unhideWhenUsed/>
    <w:qFormat/>
    <w:pPr>
      <w:outlineLvl w:val="9"/>
    </w:pPr>
  </w:style>
  <w:style w:type="character" w:styleId="Hyperlink">
    <w:name w:val="Hyperlink"/>
    <w:basedOn w:val="DefaultParagraphFont"/>
    <w:uiPriority w:val="99"/>
    <w:unhideWhenUsed/>
    <w:rPr>
      <w:color w:val="731C3F" w:themeColor="hyperlink"/>
      <w:u w:val="single"/>
    </w:rPr>
  </w:style>
  <w:style w:type="paragraph" w:customStyle="1" w:styleId="Style1">
    <w:name w:val="Style1"/>
    <w:next w:val="Normal"/>
    <w:qFormat/>
    <w:rsid w:val="005E251F"/>
    <w:rPr>
      <w:sz w:val="32"/>
    </w:rPr>
  </w:style>
  <w:style w:type="character" w:customStyle="1" w:styleId="hgkelc">
    <w:name w:val="hgkelc"/>
    <w:basedOn w:val="DefaultParagraphFont"/>
    <w:rsid w:val="00882412"/>
  </w:style>
  <w:style w:type="paragraph" w:styleId="HTMLPreformatted">
    <w:name w:val="HTML Preformatted"/>
    <w:basedOn w:val="Normal"/>
    <w:link w:val="HTMLPreformattedChar"/>
    <w:uiPriority w:val="99"/>
    <w:semiHidden/>
    <w:unhideWhenUsed/>
    <w:rsid w:val="00E261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en-AL" w:eastAsia="en-US"/>
    </w:rPr>
  </w:style>
  <w:style w:type="character" w:customStyle="1" w:styleId="HTMLPreformattedChar">
    <w:name w:val="HTML Preformatted Char"/>
    <w:basedOn w:val="DefaultParagraphFont"/>
    <w:link w:val="HTMLPreformatted"/>
    <w:uiPriority w:val="99"/>
    <w:semiHidden/>
    <w:rsid w:val="00E261FC"/>
    <w:rPr>
      <w:rFonts w:ascii="Courier New" w:eastAsia="Times New Roman" w:hAnsi="Courier New" w:cs="Courier New"/>
      <w:color w:val="auto"/>
      <w:sz w:val="20"/>
      <w:szCs w:val="20"/>
      <w:lang w:val="en-AL" w:eastAsia="en-US"/>
    </w:rPr>
  </w:style>
  <w:style w:type="paragraph" w:styleId="ListParagraph">
    <w:name w:val="List Paragraph"/>
    <w:basedOn w:val="Normal"/>
    <w:uiPriority w:val="34"/>
    <w:unhideWhenUsed/>
    <w:qFormat/>
    <w:rsid w:val="000F63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7714">
      <w:bodyDiv w:val="1"/>
      <w:marLeft w:val="0"/>
      <w:marRight w:val="0"/>
      <w:marTop w:val="0"/>
      <w:marBottom w:val="0"/>
      <w:divBdr>
        <w:top w:val="none" w:sz="0" w:space="0" w:color="auto"/>
        <w:left w:val="none" w:sz="0" w:space="0" w:color="auto"/>
        <w:bottom w:val="none" w:sz="0" w:space="0" w:color="auto"/>
        <w:right w:val="none" w:sz="0" w:space="0" w:color="auto"/>
      </w:divBdr>
      <w:divsChild>
        <w:div w:id="1254438894">
          <w:marLeft w:val="0"/>
          <w:marRight w:val="0"/>
          <w:marTop w:val="0"/>
          <w:marBottom w:val="0"/>
          <w:divBdr>
            <w:top w:val="none" w:sz="0" w:space="0" w:color="auto"/>
            <w:left w:val="none" w:sz="0" w:space="0" w:color="auto"/>
            <w:bottom w:val="none" w:sz="0" w:space="0" w:color="auto"/>
            <w:right w:val="none" w:sz="0" w:space="0" w:color="auto"/>
          </w:divBdr>
        </w:div>
        <w:div w:id="299270086">
          <w:marLeft w:val="0"/>
          <w:marRight w:val="0"/>
          <w:marTop w:val="0"/>
          <w:marBottom w:val="0"/>
          <w:divBdr>
            <w:top w:val="none" w:sz="0" w:space="0" w:color="auto"/>
            <w:left w:val="none" w:sz="0" w:space="0" w:color="auto"/>
            <w:bottom w:val="none" w:sz="0" w:space="0" w:color="auto"/>
            <w:right w:val="none" w:sz="0" w:space="0" w:color="auto"/>
          </w:divBdr>
          <w:divsChild>
            <w:div w:id="1649745669">
              <w:marLeft w:val="0"/>
              <w:marRight w:val="0"/>
              <w:marTop w:val="0"/>
              <w:marBottom w:val="0"/>
              <w:divBdr>
                <w:top w:val="none" w:sz="0" w:space="0" w:color="auto"/>
                <w:left w:val="none" w:sz="0" w:space="0" w:color="auto"/>
                <w:bottom w:val="none" w:sz="0" w:space="0" w:color="auto"/>
                <w:right w:val="none" w:sz="0" w:space="0" w:color="auto"/>
              </w:divBdr>
              <w:divsChild>
                <w:div w:id="628710199">
                  <w:marLeft w:val="0"/>
                  <w:marRight w:val="0"/>
                  <w:marTop w:val="0"/>
                  <w:marBottom w:val="0"/>
                  <w:divBdr>
                    <w:top w:val="none" w:sz="0" w:space="0" w:color="auto"/>
                    <w:left w:val="none" w:sz="0" w:space="0" w:color="auto"/>
                    <w:bottom w:val="none" w:sz="0" w:space="0" w:color="auto"/>
                    <w:right w:val="none" w:sz="0" w:space="0" w:color="auto"/>
                  </w:divBdr>
                  <w:divsChild>
                    <w:div w:id="804661141">
                      <w:marLeft w:val="0"/>
                      <w:marRight w:val="0"/>
                      <w:marTop w:val="0"/>
                      <w:marBottom w:val="0"/>
                      <w:divBdr>
                        <w:top w:val="none" w:sz="0" w:space="0" w:color="auto"/>
                        <w:left w:val="none" w:sz="0" w:space="0" w:color="auto"/>
                        <w:bottom w:val="none" w:sz="0" w:space="0" w:color="auto"/>
                        <w:right w:val="none" w:sz="0" w:space="0" w:color="auto"/>
                      </w:divBdr>
                      <w:divsChild>
                        <w:div w:id="469397056">
                          <w:marLeft w:val="0"/>
                          <w:marRight w:val="0"/>
                          <w:marTop w:val="0"/>
                          <w:marBottom w:val="0"/>
                          <w:divBdr>
                            <w:top w:val="none" w:sz="0" w:space="0" w:color="auto"/>
                            <w:left w:val="none" w:sz="0" w:space="0" w:color="auto"/>
                            <w:bottom w:val="none" w:sz="0" w:space="0" w:color="auto"/>
                            <w:right w:val="none" w:sz="0" w:space="0" w:color="auto"/>
                          </w:divBdr>
                          <w:divsChild>
                            <w:div w:id="88109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3998855">
      <w:bodyDiv w:val="1"/>
      <w:marLeft w:val="0"/>
      <w:marRight w:val="0"/>
      <w:marTop w:val="0"/>
      <w:marBottom w:val="0"/>
      <w:divBdr>
        <w:top w:val="none" w:sz="0" w:space="0" w:color="auto"/>
        <w:left w:val="none" w:sz="0" w:space="0" w:color="auto"/>
        <w:bottom w:val="none" w:sz="0" w:space="0" w:color="auto"/>
        <w:right w:val="none" w:sz="0" w:space="0" w:color="auto"/>
      </w:divBdr>
    </w:div>
    <w:div w:id="551426759">
      <w:bodyDiv w:val="1"/>
      <w:marLeft w:val="0"/>
      <w:marRight w:val="0"/>
      <w:marTop w:val="0"/>
      <w:marBottom w:val="0"/>
      <w:divBdr>
        <w:top w:val="none" w:sz="0" w:space="0" w:color="auto"/>
        <w:left w:val="none" w:sz="0" w:space="0" w:color="auto"/>
        <w:bottom w:val="none" w:sz="0" w:space="0" w:color="auto"/>
        <w:right w:val="none" w:sz="0" w:space="0" w:color="auto"/>
      </w:divBdr>
    </w:div>
    <w:div w:id="832793141">
      <w:bodyDiv w:val="1"/>
      <w:marLeft w:val="0"/>
      <w:marRight w:val="0"/>
      <w:marTop w:val="0"/>
      <w:marBottom w:val="0"/>
      <w:divBdr>
        <w:top w:val="none" w:sz="0" w:space="0" w:color="auto"/>
        <w:left w:val="none" w:sz="0" w:space="0" w:color="auto"/>
        <w:bottom w:val="none" w:sz="0" w:space="0" w:color="auto"/>
        <w:right w:val="none" w:sz="0" w:space="0" w:color="auto"/>
      </w:divBdr>
    </w:div>
    <w:div w:id="1325162189">
      <w:bodyDiv w:val="1"/>
      <w:marLeft w:val="0"/>
      <w:marRight w:val="0"/>
      <w:marTop w:val="0"/>
      <w:marBottom w:val="0"/>
      <w:divBdr>
        <w:top w:val="none" w:sz="0" w:space="0" w:color="auto"/>
        <w:left w:val="none" w:sz="0" w:space="0" w:color="auto"/>
        <w:bottom w:val="none" w:sz="0" w:space="0" w:color="auto"/>
        <w:right w:val="none" w:sz="0" w:space="0" w:color="auto"/>
      </w:divBdr>
    </w:div>
    <w:div w:id="2105881317">
      <w:bodyDiv w:val="1"/>
      <w:marLeft w:val="0"/>
      <w:marRight w:val="0"/>
      <w:marTop w:val="0"/>
      <w:marBottom w:val="0"/>
      <w:divBdr>
        <w:top w:val="none" w:sz="0" w:space="0" w:color="auto"/>
        <w:left w:val="none" w:sz="0" w:space="0" w:color="auto"/>
        <w:bottom w:val="none" w:sz="0" w:space="0" w:color="auto"/>
        <w:right w:val="none" w:sz="0" w:space="0" w:color="auto"/>
      </w:divBdr>
      <w:divsChild>
        <w:div w:id="1466578725">
          <w:marLeft w:val="0"/>
          <w:marRight w:val="0"/>
          <w:marTop w:val="0"/>
          <w:marBottom w:val="0"/>
          <w:divBdr>
            <w:top w:val="none" w:sz="0" w:space="0" w:color="auto"/>
            <w:left w:val="none" w:sz="0" w:space="0" w:color="auto"/>
            <w:bottom w:val="none" w:sz="0" w:space="0" w:color="auto"/>
            <w:right w:val="none" w:sz="0" w:space="0" w:color="auto"/>
          </w:divBdr>
        </w:div>
        <w:div w:id="1253196184">
          <w:marLeft w:val="0"/>
          <w:marRight w:val="0"/>
          <w:marTop w:val="0"/>
          <w:marBottom w:val="0"/>
          <w:divBdr>
            <w:top w:val="none" w:sz="0" w:space="0" w:color="auto"/>
            <w:left w:val="none" w:sz="0" w:space="0" w:color="auto"/>
            <w:bottom w:val="none" w:sz="0" w:space="0" w:color="auto"/>
            <w:right w:val="none" w:sz="0" w:space="0" w:color="auto"/>
          </w:divBdr>
          <w:divsChild>
            <w:div w:id="392460985">
              <w:marLeft w:val="0"/>
              <w:marRight w:val="0"/>
              <w:marTop w:val="0"/>
              <w:marBottom w:val="0"/>
              <w:divBdr>
                <w:top w:val="none" w:sz="0" w:space="0" w:color="auto"/>
                <w:left w:val="none" w:sz="0" w:space="0" w:color="auto"/>
                <w:bottom w:val="none" w:sz="0" w:space="0" w:color="auto"/>
                <w:right w:val="none" w:sz="0" w:space="0" w:color="auto"/>
              </w:divBdr>
              <w:divsChild>
                <w:div w:id="1340621442">
                  <w:marLeft w:val="0"/>
                  <w:marRight w:val="0"/>
                  <w:marTop w:val="0"/>
                  <w:marBottom w:val="0"/>
                  <w:divBdr>
                    <w:top w:val="none" w:sz="0" w:space="0" w:color="auto"/>
                    <w:left w:val="none" w:sz="0" w:space="0" w:color="auto"/>
                    <w:bottom w:val="none" w:sz="0" w:space="0" w:color="auto"/>
                    <w:right w:val="none" w:sz="0" w:space="0" w:color="auto"/>
                  </w:divBdr>
                  <w:divsChild>
                    <w:div w:id="1797139227">
                      <w:marLeft w:val="0"/>
                      <w:marRight w:val="0"/>
                      <w:marTop w:val="0"/>
                      <w:marBottom w:val="0"/>
                      <w:divBdr>
                        <w:top w:val="none" w:sz="0" w:space="0" w:color="auto"/>
                        <w:left w:val="none" w:sz="0" w:space="0" w:color="auto"/>
                        <w:bottom w:val="none" w:sz="0" w:space="0" w:color="auto"/>
                        <w:right w:val="none" w:sz="0" w:space="0" w:color="auto"/>
                      </w:divBdr>
                      <w:divsChild>
                        <w:div w:id="1976715819">
                          <w:marLeft w:val="0"/>
                          <w:marRight w:val="0"/>
                          <w:marTop w:val="0"/>
                          <w:marBottom w:val="0"/>
                          <w:divBdr>
                            <w:top w:val="none" w:sz="0" w:space="0" w:color="auto"/>
                            <w:left w:val="none" w:sz="0" w:space="0" w:color="auto"/>
                            <w:bottom w:val="none" w:sz="0" w:space="0" w:color="auto"/>
                            <w:right w:val="none" w:sz="0" w:space="0" w:color="auto"/>
                          </w:divBdr>
                          <w:divsChild>
                            <w:div w:id="82184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6461513">
      <w:bodyDiv w:val="1"/>
      <w:marLeft w:val="0"/>
      <w:marRight w:val="0"/>
      <w:marTop w:val="0"/>
      <w:marBottom w:val="0"/>
      <w:divBdr>
        <w:top w:val="none" w:sz="0" w:space="0" w:color="auto"/>
        <w:left w:val="none" w:sz="0" w:space="0" w:color="auto"/>
        <w:bottom w:val="none" w:sz="0" w:space="0" w:color="auto"/>
        <w:right w:val="none" w:sz="0" w:space="0" w:color="auto"/>
      </w:divBdr>
      <w:divsChild>
        <w:div w:id="1907761452">
          <w:marLeft w:val="0"/>
          <w:marRight w:val="0"/>
          <w:marTop w:val="0"/>
          <w:marBottom w:val="0"/>
          <w:divBdr>
            <w:top w:val="none" w:sz="0" w:space="0" w:color="auto"/>
            <w:left w:val="none" w:sz="0" w:space="0" w:color="auto"/>
            <w:bottom w:val="none" w:sz="0" w:space="0" w:color="auto"/>
            <w:right w:val="none" w:sz="0" w:space="0" w:color="auto"/>
          </w:divBdr>
        </w:div>
        <w:div w:id="1395852965">
          <w:marLeft w:val="0"/>
          <w:marRight w:val="0"/>
          <w:marTop w:val="0"/>
          <w:marBottom w:val="0"/>
          <w:divBdr>
            <w:top w:val="none" w:sz="0" w:space="0" w:color="auto"/>
            <w:left w:val="none" w:sz="0" w:space="0" w:color="auto"/>
            <w:bottom w:val="none" w:sz="0" w:space="0" w:color="auto"/>
            <w:right w:val="none" w:sz="0" w:space="0" w:color="auto"/>
          </w:divBdr>
          <w:divsChild>
            <w:div w:id="1028989543">
              <w:marLeft w:val="0"/>
              <w:marRight w:val="0"/>
              <w:marTop w:val="0"/>
              <w:marBottom w:val="0"/>
              <w:divBdr>
                <w:top w:val="none" w:sz="0" w:space="0" w:color="auto"/>
                <w:left w:val="none" w:sz="0" w:space="0" w:color="auto"/>
                <w:bottom w:val="none" w:sz="0" w:space="0" w:color="auto"/>
                <w:right w:val="none" w:sz="0" w:space="0" w:color="auto"/>
              </w:divBdr>
              <w:divsChild>
                <w:div w:id="812479624">
                  <w:marLeft w:val="0"/>
                  <w:marRight w:val="0"/>
                  <w:marTop w:val="0"/>
                  <w:marBottom w:val="0"/>
                  <w:divBdr>
                    <w:top w:val="none" w:sz="0" w:space="0" w:color="auto"/>
                    <w:left w:val="none" w:sz="0" w:space="0" w:color="auto"/>
                    <w:bottom w:val="none" w:sz="0" w:space="0" w:color="auto"/>
                    <w:right w:val="none" w:sz="0" w:space="0" w:color="auto"/>
                  </w:divBdr>
                  <w:divsChild>
                    <w:div w:id="1220362716">
                      <w:marLeft w:val="0"/>
                      <w:marRight w:val="0"/>
                      <w:marTop w:val="0"/>
                      <w:marBottom w:val="0"/>
                      <w:divBdr>
                        <w:top w:val="none" w:sz="0" w:space="0" w:color="auto"/>
                        <w:left w:val="none" w:sz="0" w:space="0" w:color="auto"/>
                        <w:bottom w:val="none" w:sz="0" w:space="0" w:color="auto"/>
                        <w:right w:val="none" w:sz="0" w:space="0" w:color="auto"/>
                      </w:divBdr>
                      <w:divsChild>
                        <w:div w:id="991761408">
                          <w:marLeft w:val="0"/>
                          <w:marRight w:val="0"/>
                          <w:marTop w:val="0"/>
                          <w:marBottom w:val="0"/>
                          <w:divBdr>
                            <w:top w:val="none" w:sz="0" w:space="0" w:color="auto"/>
                            <w:left w:val="none" w:sz="0" w:space="0" w:color="auto"/>
                            <w:bottom w:val="none" w:sz="0" w:space="0" w:color="auto"/>
                            <w:right w:val="none" w:sz="0" w:space="0" w:color="auto"/>
                          </w:divBdr>
                          <w:divsChild>
                            <w:div w:id="57921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dmondAgalliu/Library/Containers/com.microsoft.Word/Data/Library/Application%20Support/Microsoft/Office/16.0/DTS/en-US%7b3D3D62DA-832D-9B4E-843B-52F4169628BE%7d/%7b65CBB3C4-BFD0-EE43-A14B-84FAA1FBA225%7dtf10002086.dotx" TargetMode="External"/></Relationships>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Take Notes.dotx</Template>
  <TotalTime>261</TotalTime>
  <Pages>32</Pages>
  <Words>1576</Words>
  <Characters>8984</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agalliu.edmond@outlook.fr</cp:lastModifiedBy>
  <cp:revision>1</cp:revision>
  <dcterms:created xsi:type="dcterms:W3CDTF">2022-10-31T08:17:00Z</dcterms:created>
  <dcterms:modified xsi:type="dcterms:W3CDTF">2022-11-02T10:43:00Z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TF10002051</vt:lpwstr>
  </property>
</Properties>
</file>